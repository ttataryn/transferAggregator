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E651C" w14:textId="77777777" w:rsidR="00606BFB" w:rsidRPr="005E1774" w:rsidRDefault="009E2334" w:rsidP="00606BFB">
      <w:pPr>
        <w:pStyle w:val="OrgNameandDate"/>
      </w:pPr>
      <w:r>
        <w:t>Taras Tataryn</w:t>
      </w:r>
      <w:r w:rsidR="00663A74" w:rsidRPr="0094782A">
        <w:br/>
      </w:r>
      <w:r>
        <w:t>2/09/18</w:t>
      </w:r>
    </w:p>
    <w:p w14:paraId="0D49C39C" w14:textId="77777777" w:rsidR="00454DF1" w:rsidRPr="00606BFB" w:rsidRDefault="00CF2E33" w:rsidP="00606BFB">
      <w:pPr>
        <w:pStyle w:val="Proposal"/>
      </w:pPr>
      <w:bookmarkStart w:id="0" w:name="_Toc4214690"/>
      <w:r w:rsidRPr="0094782A">
        <w:t>Proposal for</w:t>
      </w:r>
      <w:bookmarkEnd w:id="0"/>
    </w:p>
    <w:p w14:paraId="61E1E261" w14:textId="56F78C69" w:rsidR="00A202B5" w:rsidRPr="002A3728" w:rsidRDefault="009E2334" w:rsidP="0094782A">
      <w:pPr>
        <w:pStyle w:val="ProjectName"/>
        <w:rPr>
          <w:b/>
          <w:szCs w:val="44"/>
        </w:rPr>
      </w:pPr>
      <w:r w:rsidRPr="002A3728">
        <w:rPr>
          <w:b/>
          <w:szCs w:val="44"/>
        </w:rPr>
        <w:t>EPL Transfer Aggregator</w:t>
      </w:r>
    </w:p>
    <w:p w14:paraId="31B6919C" w14:textId="77777777" w:rsidR="005E1774" w:rsidRDefault="00A202B5" w:rsidP="00606BFB">
      <w:pPr>
        <w:pStyle w:val="TOC1"/>
        <w:rPr>
          <w:noProof/>
        </w:rPr>
      </w:pPr>
      <w:r>
        <w:br w:type="page"/>
      </w:r>
      <w:bookmarkStart w:id="1" w:name="_Toc4214692"/>
      <w:r w:rsidR="00766A5A">
        <w:fldChar w:fldCharType="begin"/>
      </w:r>
      <w:r w:rsidR="00766A5A">
        <w:instrText xml:space="preserve"> TOC \o "1-3" \h \z \u </w:instrText>
      </w:r>
      <w:r w:rsidR="00766A5A">
        <w:fldChar w:fldCharType="separate"/>
      </w:r>
    </w:p>
    <w:p w14:paraId="43FCD681" w14:textId="77777777" w:rsidR="005E1774" w:rsidRPr="00666C60" w:rsidRDefault="00C1623C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1" w:history="1">
        <w:r w:rsidR="005E1774" w:rsidRPr="00666C60">
          <w:rPr>
            <w:noProof/>
            <w:sz w:val="24"/>
            <w:szCs w:val="24"/>
          </w:rPr>
          <w:t>I.</w:t>
        </w:r>
        <w:r w:rsidR="005E1774" w:rsidRPr="00666C60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5E1774" w:rsidRPr="00666C60">
          <w:rPr>
            <w:noProof/>
            <w:sz w:val="24"/>
            <w:szCs w:val="24"/>
          </w:rPr>
          <w:t>Summary</w:t>
        </w:r>
        <w:r w:rsidR="005E1774" w:rsidRPr="00666C60">
          <w:rPr>
            <w:noProof/>
            <w:webHidden/>
            <w:sz w:val="24"/>
            <w:szCs w:val="24"/>
          </w:rPr>
          <w:tab/>
        </w:r>
        <w:r w:rsidR="005E1774" w:rsidRPr="00666C60">
          <w:rPr>
            <w:noProof/>
            <w:webHidden/>
            <w:sz w:val="24"/>
            <w:szCs w:val="24"/>
          </w:rPr>
          <w:fldChar w:fldCharType="begin"/>
        </w:r>
        <w:r w:rsidR="005E1774" w:rsidRPr="00666C60">
          <w:rPr>
            <w:noProof/>
            <w:webHidden/>
            <w:sz w:val="24"/>
            <w:szCs w:val="24"/>
          </w:rPr>
          <w:instrText xml:space="preserve"> PAGEREF _Toc52873031 \h </w:instrText>
        </w:r>
        <w:r w:rsidR="005E1774" w:rsidRPr="00666C60">
          <w:rPr>
            <w:noProof/>
            <w:webHidden/>
            <w:sz w:val="24"/>
            <w:szCs w:val="24"/>
          </w:rPr>
        </w:r>
        <w:r w:rsidR="005E1774" w:rsidRPr="00666C60">
          <w:rPr>
            <w:noProof/>
            <w:webHidden/>
            <w:sz w:val="24"/>
            <w:szCs w:val="24"/>
          </w:rPr>
          <w:fldChar w:fldCharType="separate"/>
        </w:r>
        <w:r w:rsidR="009E2334" w:rsidRPr="00666C60">
          <w:rPr>
            <w:noProof/>
            <w:webHidden/>
            <w:sz w:val="24"/>
            <w:szCs w:val="24"/>
          </w:rPr>
          <w:t>3</w:t>
        </w:r>
        <w:r w:rsidR="005E1774" w:rsidRPr="00666C60">
          <w:rPr>
            <w:noProof/>
            <w:webHidden/>
            <w:sz w:val="24"/>
            <w:szCs w:val="24"/>
          </w:rPr>
          <w:fldChar w:fldCharType="end"/>
        </w:r>
      </w:hyperlink>
    </w:p>
    <w:p w14:paraId="55BDDB9E" w14:textId="68B6E7D3" w:rsidR="005E1774" w:rsidRPr="00666C60" w:rsidRDefault="00C1623C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II.__Significance" w:history="1">
        <w:r w:rsidR="005E1774" w:rsidRPr="00666C60">
          <w:rPr>
            <w:noProof/>
            <w:sz w:val="24"/>
            <w:szCs w:val="24"/>
          </w:rPr>
          <w:t>II.</w:t>
        </w:r>
        <w:r w:rsidR="005E1774" w:rsidRPr="00666C60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F063FD" w:rsidRPr="00666C60">
          <w:rPr>
            <w:noProof/>
            <w:sz w:val="24"/>
            <w:szCs w:val="24"/>
          </w:rPr>
          <w:t>Significance</w:t>
        </w:r>
        <w:r w:rsidR="005E1774" w:rsidRPr="00666C60">
          <w:rPr>
            <w:noProof/>
            <w:webHidden/>
            <w:sz w:val="24"/>
            <w:szCs w:val="24"/>
          </w:rPr>
          <w:tab/>
        </w:r>
      </w:hyperlink>
      <w:r w:rsidR="000F2129" w:rsidRPr="00666C60">
        <w:rPr>
          <w:noProof/>
          <w:sz w:val="24"/>
          <w:szCs w:val="24"/>
        </w:rPr>
        <w:t>4</w:t>
      </w:r>
    </w:p>
    <w:p w14:paraId="6F9F248C" w14:textId="4BE8807D" w:rsidR="005E1774" w:rsidRPr="00666C60" w:rsidRDefault="00C1623C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III.__Required" w:history="1">
        <w:r w:rsidR="005E1774" w:rsidRPr="00666C60">
          <w:rPr>
            <w:noProof/>
            <w:sz w:val="24"/>
            <w:szCs w:val="24"/>
          </w:rPr>
          <w:t>III.</w:t>
        </w:r>
        <w:r w:rsidR="005E1774" w:rsidRPr="00666C60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F063FD" w:rsidRPr="00666C60">
          <w:rPr>
            <w:noProof/>
            <w:sz w:val="24"/>
            <w:szCs w:val="24"/>
          </w:rPr>
          <w:t>Required Tools and Availability</w:t>
        </w:r>
        <w:r w:rsidR="005E1774" w:rsidRPr="00666C60">
          <w:rPr>
            <w:noProof/>
            <w:webHidden/>
            <w:sz w:val="24"/>
            <w:szCs w:val="24"/>
          </w:rPr>
          <w:tab/>
        </w:r>
      </w:hyperlink>
      <w:r w:rsidR="000F2129" w:rsidRPr="00666C60">
        <w:rPr>
          <w:noProof/>
          <w:sz w:val="24"/>
          <w:szCs w:val="24"/>
        </w:rPr>
        <w:t>4</w:t>
      </w:r>
    </w:p>
    <w:p w14:paraId="4749FB21" w14:textId="31961866" w:rsidR="005E1774" w:rsidRPr="00666C60" w:rsidRDefault="00C1623C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IV.__Demonstration" w:history="1">
        <w:r w:rsidR="005E1774" w:rsidRPr="00666C60">
          <w:rPr>
            <w:noProof/>
            <w:sz w:val="24"/>
            <w:szCs w:val="24"/>
          </w:rPr>
          <w:t>IV.</w:t>
        </w:r>
        <w:r w:rsidR="005E1774" w:rsidRPr="00666C60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F063FD" w:rsidRPr="00666C60">
          <w:rPr>
            <w:noProof/>
            <w:sz w:val="24"/>
            <w:szCs w:val="24"/>
          </w:rPr>
          <w:t>Demonstration Plans</w:t>
        </w:r>
        <w:r w:rsidR="005E1774" w:rsidRPr="00666C60">
          <w:rPr>
            <w:noProof/>
            <w:webHidden/>
            <w:sz w:val="24"/>
            <w:szCs w:val="24"/>
          </w:rPr>
          <w:tab/>
        </w:r>
      </w:hyperlink>
      <w:r w:rsidR="000F2129" w:rsidRPr="00666C60">
        <w:rPr>
          <w:noProof/>
          <w:sz w:val="24"/>
          <w:szCs w:val="24"/>
        </w:rPr>
        <w:t>5</w:t>
      </w:r>
    </w:p>
    <w:p w14:paraId="7C340CF5" w14:textId="6632C47D" w:rsidR="005E1774" w:rsidRPr="00666C60" w:rsidRDefault="00C1623C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V.__Qualifications" w:history="1">
        <w:r w:rsidR="005E1774" w:rsidRPr="00666C60">
          <w:rPr>
            <w:noProof/>
            <w:sz w:val="24"/>
            <w:szCs w:val="24"/>
          </w:rPr>
          <w:t>V.</w:t>
        </w:r>
        <w:r w:rsidR="005E1774" w:rsidRPr="00666C60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F063FD" w:rsidRPr="00666C60">
          <w:rPr>
            <w:noProof/>
            <w:sz w:val="24"/>
            <w:szCs w:val="24"/>
          </w:rPr>
          <w:t>Qualifications</w:t>
        </w:r>
        <w:r w:rsidR="005E1774" w:rsidRPr="00666C60">
          <w:rPr>
            <w:noProof/>
            <w:webHidden/>
            <w:sz w:val="24"/>
            <w:szCs w:val="24"/>
          </w:rPr>
          <w:tab/>
        </w:r>
      </w:hyperlink>
      <w:r w:rsidR="000F2129" w:rsidRPr="00666C60">
        <w:rPr>
          <w:noProof/>
          <w:sz w:val="24"/>
          <w:szCs w:val="24"/>
        </w:rPr>
        <w:t>5</w:t>
      </w:r>
    </w:p>
    <w:p w14:paraId="5AFACB60" w14:textId="323820AB" w:rsidR="003F2AC5" w:rsidRPr="003F2AC5" w:rsidRDefault="00C1623C" w:rsidP="003F2AC5">
      <w:pPr>
        <w:pStyle w:val="TOC1"/>
        <w:rPr>
          <w:noProof/>
          <w:sz w:val="24"/>
          <w:szCs w:val="24"/>
        </w:rPr>
      </w:pPr>
      <w:hyperlink w:anchor="_VI.__Project" w:history="1">
        <w:r w:rsidR="005E1774" w:rsidRPr="00666C60">
          <w:rPr>
            <w:noProof/>
            <w:sz w:val="24"/>
            <w:szCs w:val="24"/>
          </w:rPr>
          <w:t>VI.</w:t>
        </w:r>
        <w:r w:rsidR="005E1774" w:rsidRPr="00666C60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F063FD" w:rsidRPr="00666C60">
          <w:rPr>
            <w:noProof/>
            <w:sz w:val="24"/>
            <w:szCs w:val="24"/>
          </w:rPr>
          <w:t>Project Specification</w:t>
        </w:r>
        <w:r w:rsidR="005E1774" w:rsidRPr="00666C60">
          <w:rPr>
            <w:noProof/>
            <w:webHidden/>
            <w:sz w:val="24"/>
            <w:szCs w:val="24"/>
          </w:rPr>
          <w:tab/>
        </w:r>
      </w:hyperlink>
      <w:r w:rsidR="000F2129" w:rsidRPr="00666C60">
        <w:rPr>
          <w:noProof/>
          <w:sz w:val="24"/>
          <w:szCs w:val="24"/>
        </w:rPr>
        <w:t>6</w:t>
      </w:r>
    </w:p>
    <w:p w14:paraId="01A7B82B" w14:textId="69B3C83F" w:rsidR="003F2AC5" w:rsidRPr="003F2AC5" w:rsidRDefault="00C1623C" w:rsidP="003F2AC5">
      <w:pPr>
        <w:pStyle w:val="TOC1"/>
        <w:rPr>
          <w:noProof/>
          <w:sz w:val="24"/>
          <w:szCs w:val="24"/>
        </w:rPr>
      </w:pPr>
      <w:hyperlink w:anchor="_VII.__Technical" w:history="1">
        <w:r w:rsidR="003F2AC5" w:rsidRPr="00666C60">
          <w:rPr>
            <w:noProof/>
            <w:sz w:val="24"/>
            <w:szCs w:val="24"/>
          </w:rPr>
          <w:t>VI</w:t>
        </w:r>
        <w:r w:rsidR="003F2AC5">
          <w:rPr>
            <w:noProof/>
            <w:sz w:val="24"/>
            <w:szCs w:val="24"/>
          </w:rPr>
          <w:t>i</w:t>
        </w:r>
        <w:r w:rsidR="003F2AC5" w:rsidRPr="00666C60">
          <w:rPr>
            <w:noProof/>
            <w:sz w:val="24"/>
            <w:szCs w:val="24"/>
          </w:rPr>
          <w:t>.</w:t>
        </w:r>
        <w:r w:rsidR="003F2AC5" w:rsidRPr="00666C60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C22F5B">
          <w:rPr>
            <w:noProof/>
            <w:sz w:val="24"/>
            <w:szCs w:val="24"/>
          </w:rPr>
          <w:t>tECHNICAL DETAILS</w:t>
        </w:r>
        <w:r w:rsidR="003F2AC5" w:rsidRPr="00666C60">
          <w:rPr>
            <w:noProof/>
            <w:webHidden/>
            <w:sz w:val="24"/>
            <w:szCs w:val="24"/>
          </w:rPr>
          <w:tab/>
        </w:r>
      </w:hyperlink>
      <w:r w:rsidR="00544387">
        <w:rPr>
          <w:noProof/>
          <w:sz w:val="24"/>
          <w:szCs w:val="24"/>
        </w:rPr>
        <w:t>7</w:t>
      </w:r>
    </w:p>
    <w:p w14:paraId="0D303B2F" w14:textId="607883B7" w:rsidR="003F2AC5" w:rsidRPr="003F2AC5" w:rsidRDefault="00C1623C" w:rsidP="003F2AC5">
      <w:pPr>
        <w:pStyle w:val="TOC1"/>
        <w:rPr>
          <w:noProof/>
          <w:sz w:val="24"/>
          <w:szCs w:val="24"/>
        </w:rPr>
      </w:pPr>
      <w:hyperlink w:anchor="_VII.__Timeline" w:history="1">
        <w:r w:rsidR="002E568A" w:rsidRPr="00666C60">
          <w:rPr>
            <w:noProof/>
            <w:sz w:val="24"/>
            <w:szCs w:val="24"/>
          </w:rPr>
          <w:t>VII</w:t>
        </w:r>
        <w:r w:rsidR="003F2AC5">
          <w:rPr>
            <w:noProof/>
            <w:sz w:val="24"/>
            <w:szCs w:val="24"/>
          </w:rPr>
          <w:t>i</w:t>
        </w:r>
        <w:r w:rsidR="005E1774" w:rsidRPr="00666C60">
          <w:rPr>
            <w:noProof/>
            <w:sz w:val="24"/>
            <w:szCs w:val="24"/>
          </w:rPr>
          <w:t>.</w:t>
        </w:r>
        <w:r w:rsidR="005E1774" w:rsidRPr="00666C60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F063FD" w:rsidRPr="00666C60">
          <w:rPr>
            <w:noProof/>
            <w:sz w:val="24"/>
            <w:szCs w:val="24"/>
          </w:rPr>
          <w:t>Timeline</w:t>
        </w:r>
        <w:r w:rsidR="005E1774" w:rsidRPr="00666C60">
          <w:rPr>
            <w:noProof/>
            <w:webHidden/>
            <w:sz w:val="24"/>
            <w:szCs w:val="24"/>
          </w:rPr>
          <w:tab/>
        </w:r>
      </w:hyperlink>
      <w:r w:rsidR="00544387">
        <w:rPr>
          <w:noProof/>
          <w:sz w:val="24"/>
          <w:szCs w:val="24"/>
        </w:rPr>
        <w:t>9</w:t>
      </w:r>
    </w:p>
    <w:p w14:paraId="593DD8F1" w14:textId="79E43CCB" w:rsidR="005E1774" w:rsidRPr="00666C60" w:rsidRDefault="00C1623C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VII.__Future" w:history="1">
        <w:r w:rsidR="003F2AC5">
          <w:rPr>
            <w:noProof/>
            <w:sz w:val="24"/>
            <w:szCs w:val="24"/>
          </w:rPr>
          <w:t>iv</w:t>
        </w:r>
        <w:r w:rsidR="005E1774" w:rsidRPr="00666C60">
          <w:rPr>
            <w:noProof/>
            <w:sz w:val="24"/>
            <w:szCs w:val="24"/>
          </w:rPr>
          <w:t>.</w:t>
        </w:r>
        <w:r w:rsidR="005E1774" w:rsidRPr="00666C60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F063FD" w:rsidRPr="00666C60">
          <w:rPr>
            <w:noProof/>
            <w:sz w:val="24"/>
            <w:szCs w:val="24"/>
          </w:rPr>
          <w:t>Future enhancements</w:t>
        </w:r>
        <w:r w:rsidR="005E1774" w:rsidRPr="00666C60">
          <w:rPr>
            <w:noProof/>
            <w:webHidden/>
            <w:sz w:val="24"/>
            <w:szCs w:val="24"/>
          </w:rPr>
          <w:tab/>
        </w:r>
      </w:hyperlink>
      <w:r w:rsidR="00544387">
        <w:rPr>
          <w:noProof/>
          <w:sz w:val="24"/>
          <w:szCs w:val="24"/>
        </w:rPr>
        <w:t>12</w:t>
      </w:r>
    </w:p>
    <w:p w14:paraId="34B88485" w14:textId="0E60CA35" w:rsidR="005E1774" w:rsidRPr="00666C60" w:rsidRDefault="00C1623C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40" w:history="1">
        <w:r w:rsidR="003F2AC5">
          <w:rPr>
            <w:noProof/>
            <w:sz w:val="24"/>
            <w:szCs w:val="24"/>
          </w:rPr>
          <w:t>x</w:t>
        </w:r>
        <w:r w:rsidR="005E1774" w:rsidRPr="00666C60">
          <w:rPr>
            <w:noProof/>
            <w:sz w:val="24"/>
            <w:szCs w:val="24"/>
          </w:rPr>
          <w:t>.</w:t>
        </w:r>
        <w:r w:rsidR="005E1774" w:rsidRPr="00666C60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F063FD" w:rsidRPr="00666C60">
          <w:rPr>
            <w:noProof/>
            <w:sz w:val="24"/>
            <w:szCs w:val="24"/>
          </w:rPr>
          <w:t>Bibliography</w:t>
        </w:r>
        <w:r w:rsidR="005E1774" w:rsidRPr="00666C60">
          <w:rPr>
            <w:noProof/>
            <w:webHidden/>
            <w:sz w:val="24"/>
            <w:szCs w:val="24"/>
          </w:rPr>
          <w:tab/>
        </w:r>
      </w:hyperlink>
      <w:r w:rsidR="00544387">
        <w:rPr>
          <w:noProof/>
          <w:sz w:val="24"/>
          <w:szCs w:val="24"/>
        </w:rPr>
        <w:t>12</w:t>
      </w:r>
    </w:p>
    <w:p w14:paraId="25C0BC88" w14:textId="77777777" w:rsidR="005204CE" w:rsidRPr="005204CE" w:rsidRDefault="00766A5A" w:rsidP="00291939">
      <w:r>
        <w:fldChar w:fldCharType="end"/>
      </w:r>
    </w:p>
    <w:p w14:paraId="5F2AD82F" w14:textId="679D1456" w:rsidR="00472879" w:rsidRDefault="00A479CA" w:rsidP="00472879">
      <w:pPr>
        <w:pStyle w:val="Heading1"/>
      </w:pPr>
      <w:r>
        <w:br w:type="page"/>
      </w:r>
      <w:bookmarkStart w:id="2" w:name="_Toc52873031"/>
      <w:r w:rsidR="009F4E29" w:rsidRPr="00882474">
        <w:lastRenderedPageBreak/>
        <w:t>Summar</w:t>
      </w:r>
      <w:bookmarkEnd w:id="2"/>
      <w:r w:rsidR="00472879">
        <w:t>y</w:t>
      </w:r>
    </w:p>
    <w:p w14:paraId="2EC8C793" w14:textId="77777777" w:rsidR="00472879" w:rsidRPr="00472879" w:rsidRDefault="00472879" w:rsidP="00472879"/>
    <w:p w14:paraId="307E90B1" w14:textId="77777777" w:rsidR="00B674AE" w:rsidRDefault="00B674AE" w:rsidP="00B674AE">
      <w:pPr>
        <w:pStyle w:val="Heading1"/>
        <w:numPr>
          <w:ilvl w:val="0"/>
          <w:numId w:val="0"/>
        </w:numPr>
      </w:pPr>
    </w:p>
    <w:p w14:paraId="5F9ABF59" w14:textId="77777777" w:rsidR="00472879" w:rsidRDefault="00B674AE" w:rsidP="00B674AE">
      <w:pPr>
        <w:pStyle w:val="Heading1"/>
        <w:numPr>
          <w:ilvl w:val="0"/>
          <w:numId w:val="0"/>
        </w:numPr>
        <w:spacing w:line="480" w:lineRule="auto"/>
      </w:pPr>
      <w:r>
        <w:tab/>
      </w:r>
      <w:r>
        <w:rPr>
          <w:i/>
          <w:sz w:val="24"/>
          <w:szCs w:val="24"/>
        </w:rPr>
        <w:t xml:space="preserve">EPL Transfer Aggregator </w:t>
      </w:r>
      <w:r>
        <w:rPr>
          <w:sz w:val="24"/>
          <w:szCs w:val="24"/>
        </w:rPr>
        <w:t>is a web application that tracks EPL (English Premier League) soccer transfer rumors through Twitter. The overall goal is to provide users with a regularly updated page of transfer rumors for a</w:t>
      </w:r>
      <w:r w:rsidR="00803EF0">
        <w:rPr>
          <w:sz w:val="24"/>
          <w:szCs w:val="24"/>
        </w:rPr>
        <w:t>n</w:t>
      </w:r>
      <w:r>
        <w:rPr>
          <w:sz w:val="24"/>
          <w:szCs w:val="24"/>
        </w:rPr>
        <w:t xml:space="preserve"> EPL teams. </w:t>
      </w:r>
      <w:r w:rsidR="00803EF0">
        <w:rPr>
          <w:sz w:val="24"/>
          <w:szCs w:val="24"/>
        </w:rPr>
        <w:t>However, with the abundance of tweets sent out daily by British reporters and newspapers</w:t>
      </w:r>
      <w:r w:rsidR="002D5D16">
        <w:rPr>
          <w:sz w:val="24"/>
          <w:szCs w:val="24"/>
        </w:rPr>
        <w:t xml:space="preserve">, many of these rumors can be false. </w:t>
      </w:r>
      <w:r w:rsidR="0066542F">
        <w:rPr>
          <w:sz w:val="24"/>
          <w:szCs w:val="24"/>
        </w:rPr>
        <w:t xml:space="preserve">The </w:t>
      </w:r>
      <w:r w:rsidR="0066542F">
        <w:rPr>
          <w:i/>
          <w:sz w:val="24"/>
          <w:szCs w:val="24"/>
        </w:rPr>
        <w:t xml:space="preserve">EPL Transfer Aggregator, </w:t>
      </w:r>
      <w:r w:rsidR="0066542F">
        <w:rPr>
          <w:sz w:val="24"/>
          <w:szCs w:val="24"/>
        </w:rPr>
        <w:t xml:space="preserve">based on historical accuracy of reporters’ tweets and a tier system, will have a Transfer Reliability Guide </w:t>
      </w:r>
      <w:r w:rsidR="00A13ACD">
        <w:rPr>
          <w:sz w:val="24"/>
          <w:szCs w:val="24"/>
        </w:rPr>
        <w:t>to help users decide which</w:t>
      </w:r>
      <w:r w:rsidR="00B838AD">
        <w:rPr>
          <w:sz w:val="24"/>
          <w:szCs w:val="24"/>
        </w:rPr>
        <w:t xml:space="preserve"> rumors and reporters to trust. The user can then select a team and see the latest tweets and rumors from a select list of reporters to better see </w:t>
      </w:r>
      <w:proofErr w:type="gramStart"/>
      <w:r w:rsidR="00B838AD">
        <w:rPr>
          <w:sz w:val="24"/>
          <w:szCs w:val="24"/>
        </w:rPr>
        <w:t>who</w:t>
      </w:r>
      <w:proofErr w:type="gramEnd"/>
      <w:r w:rsidR="00B838AD">
        <w:rPr>
          <w:sz w:val="24"/>
          <w:szCs w:val="24"/>
        </w:rPr>
        <w:t xml:space="preserve"> is reporting on what. </w:t>
      </w:r>
      <w:r w:rsidR="00D2108F">
        <w:rPr>
          <w:sz w:val="24"/>
          <w:szCs w:val="24"/>
        </w:rPr>
        <w:t xml:space="preserve">Finally, the web application will also provide graphs and statistics to better visualize transfer rumors, reports, etc. in </w:t>
      </w:r>
      <w:r w:rsidR="007941A1">
        <w:rPr>
          <w:sz w:val="24"/>
          <w:szCs w:val="24"/>
        </w:rPr>
        <w:t xml:space="preserve">the world of Twitter. </w:t>
      </w:r>
      <w:bookmarkEnd w:id="1"/>
    </w:p>
    <w:p w14:paraId="2BC03C8A" w14:textId="77777777" w:rsidR="00472879" w:rsidRDefault="00472879" w:rsidP="00B674AE">
      <w:pPr>
        <w:pStyle w:val="Heading1"/>
        <w:numPr>
          <w:ilvl w:val="0"/>
          <w:numId w:val="0"/>
        </w:numPr>
        <w:spacing w:line="480" w:lineRule="auto"/>
      </w:pPr>
    </w:p>
    <w:p w14:paraId="08DF485D" w14:textId="77777777" w:rsidR="00472879" w:rsidRDefault="00472879" w:rsidP="00B674AE">
      <w:pPr>
        <w:pStyle w:val="Heading1"/>
        <w:numPr>
          <w:ilvl w:val="0"/>
          <w:numId w:val="0"/>
        </w:numPr>
        <w:spacing w:line="480" w:lineRule="auto"/>
      </w:pPr>
    </w:p>
    <w:p w14:paraId="78E7BD2C" w14:textId="77777777" w:rsidR="00472879" w:rsidRDefault="00472879" w:rsidP="00B674AE">
      <w:pPr>
        <w:pStyle w:val="Heading1"/>
        <w:numPr>
          <w:ilvl w:val="0"/>
          <w:numId w:val="0"/>
        </w:numPr>
        <w:spacing w:line="480" w:lineRule="auto"/>
      </w:pPr>
    </w:p>
    <w:p w14:paraId="6D513353" w14:textId="77777777" w:rsidR="00472879" w:rsidRDefault="00472879" w:rsidP="00B674AE">
      <w:pPr>
        <w:pStyle w:val="Heading1"/>
        <w:numPr>
          <w:ilvl w:val="0"/>
          <w:numId w:val="0"/>
        </w:numPr>
        <w:spacing w:line="480" w:lineRule="auto"/>
      </w:pPr>
    </w:p>
    <w:p w14:paraId="47AADF7C" w14:textId="21939E5A" w:rsidR="00722DD9" w:rsidRPr="0016377B" w:rsidRDefault="00F96BDD" w:rsidP="0016377B">
      <w:pPr>
        <w:pStyle w:val="Heading1"/>
        <w:numPr>
          <w:ilvl w:val="0"/>
          <w:numId w:val="0"/>
        </w:numPr>
        <w:spacing w:line="480" w:lineRule="auto"/>
      </w:pPr>
      <w:bookmarkStart w:id="3" w:name="_II.__Significance"/>
      <w:bookmarkEnd w:id="3"/>
      <w:r>
        <w:lastRenderedPageBreak/>
        <w:t xml:space="preserve">II. </w:t>
      </w:r>
      <w:r>
        <w:tab/>
      </w:r>
      <w:r w:rsidR="00F541A6">
        <w:t>Significance</w:t>
      </w:r>
    </w:p>
    <w:p w14:paraId="5830BEAC" w14:textId="5C5460D9" w:rsidR="00036E81" w:rsidRDefault="00036E81" w:rsidP="00036E81">
      <w:pPr>
        <w:pStyle w:val="BodyText"/>
        <w:spacing w:line="480" w:lineRule="auto"/>
        <w:ind w:left="0" w:firstLine="720"/>
        <w:rPr>
          <w:b/>
          <w:sz w:val="24"/>
          <w:szCs w:val="24"/>
        </w:rPr>
      </w:pPr>
      <w:r w:rsidRPr="00036E81">
        <w:rPr>
          <w:sz w:val="24"/>
          <w:szCs w:val="24"/>
        </w:rPr>
        <w:t xml:space="preserve">The scope of this project fits well </w:t>
      </w:r>
      <w:r w:rsidR="00480BF5">
        <w:rPr>
          <w:sz w:val="24"/>
          <w:szCs w:val="24"/>
        </w:rPr>
        <w:t xml:space="preserve">within </w:t>
      </w:r>
      <w:r w:rsidRPr="00036E81">
        <w:rPr>
          <w:sz w:val="24"/>
          <w:szCs w:val="24"/>
        </w:rPr>
        <w:t>and includes concepts learned in the Web Programming and Cyber Security course</w:t>
      </w:r>
      <w:r w:rsidR="007D7A90">
        <w:rPr>
          <w:sz w:val="24"/>
          <w:szCs w:val="24"/>
        </w:rPr>
        <w:t xml:space="preserve">, as well as utilizes content learned from the Human and Computer Interactions course at DePauw. </w:t>
      </w:r>
      <w:r w:rsidR="005036BD">
        <w:rPr>
          <w:sz w:val="24"/>
          <w:szCs w:val="24"/>
        </w:rPr>
        <w:t xml:space="preserve">First, in CSC340 (Web Programming and Cyber Security), HTML5 and CSS were covered </w:t>
      </w:r>
      <w:r w:rsidR="00600881">
        <w:rPr>
          <w:sz w:val="24"/>
          <w:szCs w:val="24"/>
        </w:rPr>
        <w:t>to help students</w:t>
      </w:r>
      <w:r w:rsidR="005036BD">
        <w:rPr>
          <w:sz w:val="24"/>
          <w:szCs w:val="24"/>
        </w:rPr>
        <w:t xml:space="preserve"> become familiar with and have a basic understanding of how to create a simple webpage. </w:t>
      </w:r>
      <w:r w:rsidR="009A38C7">
        <w:rPr>
          <w:sz w:val="24"/>
          <w:szCs w:val="24"/>
        </w:rPr>
        <w:t xml:space="preserve">These skills were refined using Ruby, HTML5, CSS, and learning Ruby on Rails, an important supplement to Ruby that employs a full-stack web-application framework that is written in Ruby. </w:t>
      </w:r>
      <w:r w:rsidR="002C7FE5">
        <w:rPr>
          <w:sz w:val="24"/>
          <w:szCs w:val="24"/>
        </w:rPr>
        <w:t>HTML and CSS will both be used in develop</w:t>
      </w:r>
      <w:r w:rsidR="00704F2D">
        <w:rPr>
          <w:sz w:val="24"/>
          <w:szCs w:val="24"/>
        </w:rPr>
        <w:t xml:space="preserve">ment of the website. </w:t>
      </w:r>
      <w:r w:rsidR="00AF409A">
        <w:rPr>
          <w:sz w:val="24"/>
          <w:szCs w:val="24"/>
        </w:rPr>
        <w:t xml:space="preserve">Additionally, concepts learned in the Human Computer Interaction course will aid in creating a well-designed user interface. This includes fundamental principles such as avoiding cognitive overload, user error prevention, user-centered design, etc. </w:t>
      </w:r>
    </w:p>
    <w:p w14:paraId="4D48BF6A" w14:textId="7C0C8A45" w:rsidR="00A479CA" w:rsidRDefault="00A479CA" w:rsidP="00285E63">
      <w:pPr>
        <w:pStyle w:val="Heading1"/>
        <w:numPr>
          <w:ilvl w:val="0"/>
          <w:numId w:val="0"/>
        </w:numPr>
      </w:pPr>
    </w:p>
    <w:p w14:paraId="1F08EEAF" w14:textId="57A88859" w:rsidR="00CF2E33" w:rsidRDefault="00472879" w:rsidP="00472879">
      <w:pPr>
        <w:pStyle w:val="Heading1"/>
        <w:numPr>
          <w:ilvl w:val="0"/>
          <w:numId w:val="0"/>
        </w:numPr>
      </w:pPr>
      <w:bookmarkStart w:id="4" w:name="_III.__Required"/>
      <w:bookmarkEnd w:id="4"/>
      <w:r>
        <w:t xml:space="preserve">III. </w:t>
      </w:r>
      <w:r>
        <w:tab/>
      </w:r>
      <w:r w:rsidR="00285E63">
        <w:t>Required Tools and Availability</w:t>
      </w:r>
    </w:p>
    <w:p w14:paraId="39E426C6" w14:textId="77777777" w:rsidR="00285E63" w:rsidRDefault="00285E63" w:rsidP="00AD17ED">
      <w:pPr>
        <w:pStyle w:val="BodyText"/>
        <w:ind w:left="0"/>
        <w:rPr>
          <w:sz w:val="24"/>
          <w:szCs w:val="24"/>
        </w:rPr>
      </w:pPr>
    </w:p>
    <w:p w14:paraId="7D9DC422" w14:textId="10B7DCB6" w:rsidR="00285E63" w:rsidRPr="00FF7FB9" w:rsidRDefault="00AD17ED" w:rsidP="00FF7FB9">
      <w:pPr>
        <w:pStyle w:val="BodyText"/>
        <w:spacing w:line="480" w:lineRule="auto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This project </w:t>
      </w:r>
      <w:proofErr w:type="gramStart"/>
      <w:r>
        <w:rPr>
          <w:sz w:val="24"/>
          <w:szCs w:val="24"/>
        </w:rPr>
        <w:t>is planned to be developed</w:t>
      </w:r>
      <w:proofErr w:type="gramEnd"/>
      <w:r>
        <w:rPr>
          <w:sz w:val="24"/>
          <w:szCs w:val="24"/>
        </w:rPr>
        <w:t xml:space="preserve"> using the Sublime text editor</w:t>
      </w:r>
      <w:r w:rsidR="00273B9C">
        <w:rPr>
          <w:sz w:val="24"/>
          <w:szCs w:val="24"/>
        </w:rPr>
        <w:t xml:space="preserve"> with Python 3</w:t>
      </w:r>
      <w:r w:rsidR="003F158B">
        <w:rPr>
          <w:sz w:val="24"/>
          <w:szCs w:val="24"/>
        </w:rPr>
        <w:t xml:space="preserve"> on my Mac machine</w:t>
      </w:r>
      <w:r w:rsidR="003125C6">
        <w:rPr>
          <w:sz w:val="24"/>
          <w:szCs w:val="24"/>
        </w:rPr>
        <w:t xml:space="preserve">. </w:t>
      </w:r>
      <w:r w:rsidR="002C1015">
        <w:rPr>
          <w:sz w:val="24"/>
          <w:szCs w:val="24"/>
        </w:rPr>
        <w:t>The tools</w:t>
      </w:r>
      <w:r w:rsidR="000443F6">
        <w:rPr>
          <w:sz w:val="24"/>
          <w:szCs w:val="24"/>
        </w:rPr>
        <w:t xml:space="preserve"> and Python packages</w:t>
      </w:r>
      <w:r w:rsidR="002C1015">
        <w:rPr>
          <w:sz w:val="24"/>
          <w:szCs w:val="24"/>
        </w:rPr>
        <w:t xml:space="preserve"> I use</w:t>
      </w:r>
      <w:r w:rsidR="000443F6">
        <w:rPr>
          <w:sz w:val="24"/>
          <w:szCs w:val="24"/>
        </w:rPr>
        <w:t xml:space="preserve"> are installed using the Pip installer via terminal. </w:t>
      </w:r>
      <w:r w:rsidR="00B86DAC">
        <w:rPr>
          <w:sz w:val="24"/>
          <w:szCs w:val="24"/>
        </w:rPr>
        <w:t xml:space="preserve">Other languages I utilize are HTML5, CSS, and some </w:t>
      </w:r>
      <w:proofErr w:type="spellStart"/>
      <w:r w:rsidR="00B86DAC">
        <w:rPr>
          <w:sz w:val="24"/>
          <w:szCs w:val="24"/>
        </w:rPr>
        <w:t>Javascript</w:t>
      </w:r>
      <w:proofErr w:type="spellEnd"/>
      <w:r w:rsidR="00B86DAC">
        <w:rPr>
          <w:sz w:val="24"/>
          <w:szCs w:val="24"/>
        </w:rPr>
        <w:t xml:space="preserve">. </w:t>
      </w:r>
    </w:p>
    <w:p w14:paraId="64163423" w14:textId="77839386" w:rsidR="00285E63" w:rsidRDefault="00472879" w:rsidP="00472879">
      <w:pPr>
        <w:pStyle w:val="Heading1"/>
        <w:numPr>
          <w:ilvl w:val="0"/>
          <w:numId w:val="0"/>
        </w:numPr>
      </w:pPr>
      <w:bookmarkStart w:id="5" w:name="_Demonstration_Plans"/>
      <w:bookmarkStart w:id="6" w:name="_IV.__Demonstration"/>
      <w:bookmarkStart w:id="7" w:name="_Toc4214696"/>
      <w:bookmarkEnd w:id="5"/>
      <w:bookmarkEnd w:id="6"/>
      <w:r>
        <w:lastRenderedPageBreak/>
        <w:t xml:space="preserve">IV. </w:t>
      </w:r>
      <w:r>
        <w:tab/>
      </w:r>
      <w:r w:rsidR="00285E63">
        <w:t>Demonstration Plans</w:t>
      </w:r>
    </w:p>
    <w:p w14:paraId="3E82E95C" w14:textId="77777777" w:rsidR="00501E01" w:rsidRDefault="00501E01" w:rsidP="00501E01"/>
    <w:p w14:paraId="3F3F548D" w14:textId="77777777" w:rsidR="00501E01" w:rsidRPr="0016526D" w:rsidRDefault="00501E01" w:rsidP="00501E01">
      <w:pPr>
        <w:rPr>
          <w:sz w:val="24"/>
          <w:szCs w:val="24"/>
        </w:rPr>
      </w:pPr>
    </w:p>
    <w:p w14:paraId="7B9B6ECD" w14:textId="133D4AB4" w:rsidR="00501E01" w:rsidRDefault="00B977EE" w:rsidP="00B977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Demonstration will take place in the Julian Center for Science and Math, </w:t>
      </w:r>
    </w:p>
    <w:p w14:paraId="31678BCC" w14:textId="192575AA" w:rsidR="00B977EE" w:rsidRPr="00902B58" w:rsidRDefault="00B977EE" w:rsidP="00B977EE">
      <w:pPr>
        <w:spacing w:line="480" w:lineRule="auto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Room 260. The code, visuals, and/or presentations will be available and presented from my </w:t>
      </w:r>
      <w:r w:rsidR="00FF7FB9">
        <w:rPr>
          <w:sz w:val="24"/>
          <w:szCs w:val="24"/>
        </w:rPr>
        <w:t xml:space="preserve">Mac </w:t>
      </w:r>
      <w:r>
        <w:rPr>
          <w:sz w:val="24"/>
          <w:szCs w:val="24"/>
        </w:rPr>
        <w:t xml:space="preserve">computer. </w:t>
      </w:r>
      <w:r w:rsidR="001D3D9A">
        <w:rPr>
          <w:sz w:val="24"/>
          <w:szCs w:val="24"/>
        </w:rPr>
        <w:t xml:space="preserve">In order to navigate to the website on those specific checkpoints, I will access the web application via terminal and local host through Flask, which will display the web application. </w:t>
      </w:r>
      <w:r w:rsidR="00B06F09">
        <w:rPr>
          <w:sz w:val="24"/>
          <w:szCs w:val="24"/>
        </w:rPr>
        <w:t xml:space="preserve">Additionally, </w:t>
      </w:r>
      <w:r w:rsidR="001D3D9A">
        <w:rPr>
          <w:sz w:val="24"/>
          <w:szCs w:val="24"/>
        </w:rPr>
        <w:t>In the case of connecting to a projector</w:t>
      </w:r>
      <w:r w:rsidR="00EA593F">
        <w:rPr>
          <w:sz w:val="24"/>
          <w:szCs w:val="24"/>
        </w:rPr>
        <w:t>,</w:t>
      </w:r>
      <w:r w:rsidR="001D3D9A">
        <w:rPr>
          <w:sz w:val="24"/>
          <w:szCs w:val="24"/>
        </w:rPr>
        <w:t xml:space="preserve"> I will need an HDMI cord to project my laptop to the screen as I have a </w:t>
      </w:r>
      <w:proofErr w:type="spellStart"/>
      <w:r w:rsidR="001D3D9A">
        <w:rPr>
          <w:sz w:val="24"/>
          <w:szCs w:val="24"/>
        </w:rPr>
        <w:t>Macbook</w:t>
      </w:r>
      <w:proofErr w:type="spellEnd"/>
      <w:r w:rsidR="001D3D9A">
        <w:rPr>
          <w:sz w:val="24"/>
          <w:szCs w:val="24"/>
        </w:rPr>
        <w:t xml:space="preserve"> Pro. </w:t>
      </w:r>
    </w:p>
    <w:p w14:paraId="14F6968D" w14:textId="77777777" w:rsidR="00501E01" w:rsidRDefault="00501E01" w:rsidP="00501E01"/>
    <w:p w14:paraId="63276E2E" w14:textId="77777777" w:rsidR="00501E01" w:rsidRDefault="00501E01" w:rsidP="00501E01"/>
    <w:p w14:paraId="7ABABFC9" w14:textId="77777777" w:rsidR="00501E01" w:rsidRDefault="00501E01" w:rsidP="00501E01"/>
    <w:p w14:paraId="695C837E" w14:textId="77777777" w:rsidR="00501E01" w:rsidRPr="00501E01" w:rsidRDefault="00501E01" w:rsidP="00501E01"/>
    <w:p w14:paraId="685D0BDD" w14:textId="0DBF69AE" w:rsidR="00501E01" w:rsidRDefault="00472879" w:rsidP="00472879">
      <w:pPr>
        <w:pStyle w:val="Heading1"/>
        <w:numPr>
          <w:ilvl w:val="0"/>
          <w:numId w:val="0"/>
        </w:numPr>
      </w:pPr>
      <w:bookmarkStart w:id="8" w:name="_Qualifications"/>
      <w:bookmarkStart w:id="9" w:name="_V.__Qualifications"/>
      <w:bookmarkStart w:id="10" w:name="_Toc52873036"/>
      <w:bookmarkEnd w:id="8"/>
      <w:bookmarkEnd w:id="9"/>
      <w:r>
        <w:t xml:space="preserve">V. </w:t>
      </w:r>
      <w:r>
        <w:tab/>
      </w:r>
      <w:r w:rsidR="00501E01">
        <w:t>Qualifications</w:t>
      </w:r>
    </w:p>
    <w:p w14:paraId="5CECE651" w14:textId="77777777" w:rsidR="00FC2984" w:rsidRDefault="00FC2984" w:rsidP="00FC2984">
      <w:pPr>
        <w:ind w:left="720"/>
        <w:rPr>
          <w:sz w:val="24"/>
          <w:szCs w:val="24"/>
        </w:rPr>
      </w:pPr>
    </w:p>
    <w:p w14:paraId="074C9AEE" w14:textId="20452AC9" w:rsidR="00FC2984" w:rsidRPr="00FC2984" w:rsidRDefault="00FC2984" w:rsidP="004E4D58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EPL Transfer Aggregator</w:t>
      </w:r>
      <w:r w:rsidR="00825D18">
        <w:rPr>
          <w:sz w:val="24"/>
          <w:szCs w:val="24"/>
        </w:rPr>
        <w:t xml:space="preserve"> is developed with HTML5, CSS, Python, and Flask, a micro</w:t>
      </w:r>
      <w:r w:rsidR="00EC525A">
        <w:rPr>
          <w:sz w:val="24"/>
          <w:szCs w:val="24"/>
        </w:rPr>
        <w:t xml:space="preserve"> web-</w:t>
      </w:r>
      <w:r w:rsidR="00825D18">
        <w:rPr>
          <w:sz w:val="24"/>
          <w:szCs w:val="24"/>
        </w:rPr>
        <w:t>framework for Python</w:t>
      </w:r>
      <w:r w:rsidR="004E4D58">
        <w:rPr>
          <w:sz w:val="24"/>
          <w:szCs w:val="24"/>
        </w:rPr>
        <w:t xml:space="preserve">. </w:t>
      </w:r>
      <w:r w:rsidR="005F2568">
        <w:rPr>
          <w:sz w:val="24"/>
          <w:szCs w:val="24"/>
        </w:rPr>
        <w:t xml:space="preserve">I have completed multiple projects and on my own where I have created a website using HTML and CSS, and refined those skills in CSC 340: Web Programming and Cyber Security, which qualify me to develop this website as a senior project. </w:t>
      </w:r>
      <w:r w:rsidR="00AF67E5">
        <w:rPr>
          <w:sz w:val="24"/>
          <w:szCs w:val="24"/>
        </w:rPr>
        <w:t xml:space="preserve">I learned python on my own, but also brushed up on it and learned a lot more in my past internship experiences. </w:t>
      </w:r>
      <w:r w:rsidR="00250FF4">
        <w:rPr>
          <w:sz w:val="24"/>
          <w:szCs w:val="24"/>
        </w:rPr>
        <w:t>In my internship last summer, one of my tasks was to create a locally hosted website with a database back-end using the Flask micro-framework.</w:t>
      </w:r>
      <w:r w:rsidR="00056719">
        <w:rPr>
          <w:sz w:val="24"/>
          <w:szCs w:val="24"/>
        </w:rPr>
        <w:t xml:space="preserve"> The web-scraping portion of my project was learned on my own as well, and utilized for a project started in the Data Science club. </w:t>
      </w:r>
      <w:r w:rsidR="00250FF4">
        <w:rPr>
          <w:sz w:val="24"/>
          <w:szCs w:val="24"/>
        </w:rPr>
        <w:t xml:space="preserve"> </w:t>
      </w:r>
      <w:r w:rsidR="00DB2BDC">
        <w:rPr>
          <w:sz w:val="24"/>
          <w:szCs w:val="24"/>
        </w:rPr>
        <w:t xml:space="preserve">Finally, completing the CSC 320: Human </w:t>
      </w:r>
      <w:r w:rsidR="00DB2BDC">
        <w:rPr>
          <w:sz w:val="24"/>
          <w:szCs w:val="24"/>
        </w:rPr>
        <w:lastRenderedPageBreak/>
        <w:t>Computer Interactions</w:t>
      </w:r>
      <w:r w:rsidR="0014257B">
        <w:rPr>
          <w:sz w:val="24"/>
          <w:szCs w:val="24"/>
        </w:rPr>
        <w:t xml:space="preserve"> course</w:t>
      </w:r>
      <w:r w:rsidR="00A71C4E">
        <w:rPr>
          <w:sz w:val="24"/>
          <w:szCs w:val="24"/>
        </w:rPr>
        <w:t>,</w:t>
      </w:r>
      <w:r w:rsidR="00DB2BDC">
        <w:rPr>
          <w:sz w:val="24"/>
          <w:szCs w:val="24"/>
        </w:rPr>
        <w:t xml:space="preserve"> as aforementioned, will be important in </w:t>
      </w:r>
      <w:r w:rsidR="00E27129">
        <w:rPr>
          <w:sz w:val="24"/>
          <w:szCs w:val="24"/>
        </w:rPr>
        <w:t>implementing</w:t>
      </w:r>
      <w:r w:rsidR="00EC6911">
        <w:rPr>
          <w:sz w:val="24"/>
          <w:szCs w:val="24"/>
        </w:rPr>
        <w:t xml:space="preserve"> and using</w:t>
      </w:r>
      <w:r w:rsidR="00DB2BDC">
        <w:rPr>
          <w:sz w:val="24"/>
          <w:szCs w:val="24"/>
        </w:rPr>
        <w:t xml:space="preserve"> good design principles for my website. </w:t>
      </w:r>
    </w:p>
    <w:p w14:paraId="549CFF4A" w14:textId="77777777" w:rsidR="00501E01" w:rsidRDefault="00501E01" w:rsidP="00501E01"/>
    <w:p w14:paraId="59E71C4A" w14:textId="77777777" w:rsidR="00501E01" w:rsidRDefault="00501E01" w:rsidP="00501E01"/>
    <w:p w14:paraId="1235214C" w14:textId="77777777" w:rsidR="00501E01" w:rsidRDefault="00501E01" w:rsidP="00501E01"/>
    <w:p w14:paraId="1C604B15" w14:textId="77777777" w:rsidR="00501E01" w:rsidRPr="00501E01" w:rsidRDefault="00501E01" w:rsidP="00501E01"/>
    <w:p w14:paraId="4AEAB8C4" w14:textId="0345DE34" w:rsidR="00985EB7" w:rsidRDefault="00472879" w:rsidP="00472879">
      <w:pPr>
        <w:pStyle w:val="Heading1"/>
        <w:numPr>
          <w:ilvl w:val="0"/>
          <w:numId w:val="0"/>
        </w:numPr>
      </w:pPr>
      <w:bookmarkStart w:id="11" w:name="_Project_Specification"/>
      <w:bookmarkStart w:id="12" w:name="_VI.__Project"/>
      <w:bookmarkEnd w:id="11"/>
      <w:bookmarkEnd w:id="12"/>
      <w:r>
        <w:t xml:space="preserve">VI. </w:t>
      </w:r>
      <w:r>
        <w:tab/>
      </w:r>
      <w:r w:rsidR="00985EB7">
        <w:t>Project Specification</w:t>
      </w:r>
    </w:p>
    <w:p w14:paraId="463B1464" w14:textId="77777777" w:rsidR="002E568A" w:rsidRDefault="002E568A" w:rsidP="002E568A"/>
    <w:p w14:paraId="7EB3DD84" w14:textId="3927A325" w:rsidR="00940895" w:rsidRDefault="006F2376" w:rsidP="0052205E">
      <w:pPr>
        <w:spacing w:line="480" w:lineRule="auto"/>
        <w:ind w:firstLine="720"/>
        <w:rPr>
          <w:sz w:val="24"/>
          <w:szCs w:val="24"/>
        </w:rPr>
      </w:pPr>
      <w:r>
        <w:rPr>
          <w:i/>
          <w:sz w:val="24"/>
          <w:szCs w:val="24"/>
        </w:rPr>
        <w:t xml:space="preserve">EPL Transfer Aggregator </w:t>
      </w:r>
      <w:r>
        <w:rPr>
          <w:sz w:val="24"/>
          <w:szCs w:val="24"/>
        </w:rPr>
        <w:t xml:space="preserve">intends to compile </w:t>
      </w:r>
      <w:r w:rsidR="002576B0">
        <w:rPr>
          <w:sz w:val="24"/>
          <w:szCs w:val="24"/>
        </w:rPr>
        <w:t xml:space="preserve">soccer </w:t>
      </w:r>
      <w:r w:rsidR="005E4DB7">
        <w:rPr>
          <w:sz w:val="24"/>
          <w:szCs w:val="24"/>
        </w:rPr>
        <w:t xml:space="preserve">transfer rumors that are sent out via Twitter. </w:t>
      </w:r>
      <w:r w:rsidR="00615CE5">
        <w:rPr>
          <w:sz w:val="24"/>
          <w:szCs w:val="24"/>
        </w:rPr>
        <w:t>During peak transfer season (before the summ</w:t>
      </w:r>
      <w:r w:rsidR="00046D45">
        <w:rPr>
          <w:sz w:val="24"/>
          <w:szCs w:val="24"/>
        </w:rPr>
        <w:t xml:space="preserve">er and winter transfer windows), </w:t>
      </w:r>
      <w:r w:rsidR="00283E6F">
        <w:rPr>
          <w:sz w:val="24"/>
          <w:szCs w:val="24"/>
        </w:rPr>
        <w:t xml:space="preserve">English, European reporters, and transfer rumor accounts </w:t>
      </w:r>
      <w:r w:rsidR="00797D9B">
        <w:rPr>
          <w:sz w:val="24"/>
          <w:szCs w:val="24"/>
        </w:rPr>
        <w:t>send out thousands of tweets daily</w:t>
      </w:r>
      <w:r w:rsidR="00283E6F">
        <w:rPr>
          <w:sz w:val="24"/>
          <w:szCs w:val="24"/>
        </w:rPr>
        <w:t xml:space="preserve">. </w:t>
      </w:r>
      <w:r w:rsidR="009013C6">
        <w:rPr>
          <w:i/>
          <w:sz w:val="24"/>
          <w:szCs w:val="24"/>
        </w:rPr>
        <w:t>EPL Transfer Aggregator</w:t>
      </w:r>
      <w:r w:rsidR="009013C6">
        <w:rPr>
          <w:sz w:val="24"/>
          <w:szCs w:val="24"/>
        </w:rPr>
        <w:t xml:space="preserve"> will collect these rumors and sort them by team</w:t>
      </w:r>
      <w:r w:rsidR="00C04EA5">
        <w:rPr>
          <w:sz w:val="24"/>
          <w:szCs w:val="24"/>
        </w:rPr>
        <w:t xml:space="preserve">/reporter as well as by who is the most accurate. </w:t>
      </w:r>
      <w:r w:rsidR="00FF0CE1">
        <w:rPr>
          <w:sz w:val="24"/>
          <w:szCs w:val="24"/>
        </w:rPr>
        <w:t xml:space="preserve">My motivation for this project </w:t>
      </w:r>
      <w:r w:rsidR="00C04EA5">
        <w:rPr>
          <w:sz w:val="24"/>
          <w:szCs w:val="24"/>
        </w:rPr>
        <w:t>comes from being a big EPL (English Premier League) soccer fan. In the summer and winter, I am always on Twitter to check and see the latest transfer rumors. However,</w:t>
      </w:r>
      <w:r w:rsidR="00FF0CE1">
        <w:rPr>
          <w:sz w:val="24"/>
          <w:szCs w:val="24"/>
        </w:rPr>
        <w:t xml:space="preserve"> </w:t>
      </w:r>
      <w:r w:rsidR="00C04EA5">
        <w:rPr>
          <w:sz w:val="24"/>
          <w:szCs w:val="24"/>
        </w:rPr>
        <w:t>s</w:t>
      </w:r>
      <w:r w:rsidR="00FF0CE1">
        <w:rPr>
          <w:sz w:val="24"/>
          <w:szCs w:val="24"/>
        </w:rPr>
        <w:t xml:space="preserve">ome of the tweets and rumors are very inaccurate and never turn out to anything. </w:t>
      </w:r>
      <w:r w:rsidR="00A95F55">
        <w:rPr>
          <w:sz w:val="24"/>
          <w:szCs w:val="24"/>
        </w:rPr>
        <w:t xml:space="preserve">In fact, some Twitter accounts and reporters will just tweet out something random to get more </w:t>
      </w:r>
      <w:r w:rsidR="003D19FF">
        <w:rPr>
          <w:sz w:val="24"/>
          <w:szCs w:val="24"/>
        </w:rPr>
        <w:t>“</w:t>
      </w:r>
      <w:r w:rsidR="00A95F55">
        <w:rPr>
          <w:sz w:val="24"/>
          <w:szCs w:val="24"/>
        </w:rPr>
        <w:t>likes</w:t>
      </w:r>
      <w:r w:rsidR="003D19FF">
        <w:rPr>
          <w:sz w:val="24"/>
          <w:szCs w:val="24"/>
        </w:rPr>
        <w:t>”</w:t>
      </w:r>
      <w:r w:rsidR="00A95F55">
        <w:rPr>
          <w:sz w:val="24"/>
          <w:szCs w:val="24"/>
        </w:rPr>
        <w:t xml:space="preserve">, </w:t>
      </w:r>
      <w:r w:rsidR="003D19FF">
        <w:rPr>
          <w:sz w:val="24"/>
          <w:szCs w:val="24"/>
        </w:rPr>
        <w:t>“</w:t>
      </w:r>
      <w:proofErr w:type="spellStart"/>
      <w:r w:rsidR="00A95F55">
        <w:rPr>
          <w:sz w:val="24"/>
          <w:szCs w:val="24"/>
        </w:rPr>
        <w:t>retweets</w:t>
      </w:r>
      <w:proofErr w:type="spellEnd"/>
      <w:r w:rsidR="003D19FF">
        <w:rPr>
          <w:sz w:val="24"/>
          <w:szCs w:val="24"/>
        </w:rPr>
        <w:t>”</w:t>
      </w:r>
      <w:r w:rsidR="00A95F55">
        <w:rPr>
          <w:sz w:val="24"/>
          <w:szCs w:val="24"/>
        </w:rPr>
        <w:t xml:space="preserve">, or followers. </w:t>
      </w:r>
      <w:r w:rsidR="00EE2039">
        <w:rPr>
          <w:sz w:val="24"/>
          <w:szCs w:val="24"/>
        </w:rPr>
        <w:t xml:space="preserve">Thus, the goal of my website/project is to collect </w:t>
      </w:r>
      <w:r w:rsidR="001002F5">
        <w:rPr>
          <w:sz w:val="24"/>
          <w:szCs w:val="24"/>
        </w:rPr>
        <w:t xml:space="preserve">rumors from various reporters and </w:t>
      </w:r>
      <w:r w:rsidR="00050378">
        <w:rPr>
          <w:sz w:val="24"/>
          <w:szCs w:val="24"/>
        </w:rPr>
        <w:t>display it in a format that</w:t>
      </w:r>
      <w:r w:rsidR="003A767D">
        <w:rPr>
          <w:sz w:val="24"/>
          <w:szCs w:val="24"/>
        </w:rPr>
        <w:t xml:space="preserve"> is ea</w:t>
      </w:r>
      <w:r w:rsidR="00FB6197">
        <w:rPr>
          <w:sz w:val="24"/>
          <w:szCs w:val="24"/>
        </w:rPr>
        <w:t xml:space="preserve">sy to locate trustworthy sources and rumors. </w:t>
      </w:r>
    </w:p>
    <w:p w14:paraId="0B00893B" w14:textId="5C7513EA" w:rsidR="00737B1E" w:rsidRDefault="00737B1E" w:rsidP="0052205E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As a result of this, the intention is to have an elegant yet simple user interface where users can take a look at the Transfer Reliability Guide to </w:t>
      </w:r>
      <w:r w:rsidR="002E20C5">
        <w:rPr>
          <w:sz w:val="24"/>
          <w:szCs w:val="24"/>
        </w:rPr>
        <w:t xml:space="preserve">understand and decide which sources are the </w:t>
      </w:r>
      <w:proofErr w:type="gramStart"/>
      <w:r w:rsidR="00872CF4">
        <w:rPr>
          <w:sz w:val="24"/>
          <w:szCs w:val="24"/>
        </w:rPr>
        <w:t>most trustworthy</w:t>
      </w:r>
      <w:proofErr w:type="gramEnd"/>
      <w:r w:rsidR="002E20C5">
        <w:rPr>
          <w:sz w:val="24"/>
          <w:szCs w:val="24"/>
        </w:rPr>
        <w:t xml:space="preserve">. </w:t>
      </w:r>
      <w:r w:rsidR="00872CF4">
        <w:rPr>
          <w:sz w:val="24"/>
          <w:szCs w:val="24"/>
        </w:rPr>
        <w:t xml:space="preserve">They then are </w:t>
      </w:r>
      <w:r w:rsidR="00872CF4">
        <w:rPr>
          <w:sz w:val="24"/>
          <w:szCs w:val="24"/>
        </w:rPr>
        <w:lastRenderedPageBreak/>
        <w:t xml:space="preserve">able to access the Rumor Aggregator page, select a team from the dropdown menu and look at the latest rumors. </w:t>
      </w:r>
    </w:p>
    <w:p w14:paraId="042DB0B5" w14:textId="77777777" w:rsidR="00CC5D8B" w:rsidRDefault="00CC5D8B" w:rsidP="0052205E">
      <w:pPr>
        <w:spacing w:line="480" w:lineRule="auto"/>
        <w:ind w:firstLine="720"/>
        <w:rPr>
          <w:sz w:val="24"/>
          <w:szCs w:val="24"/>
        </w:rPr>
      </w:pPr>
    </w:p>
    <w:p w14:paraId="2F5530D7" w14:textId="675D16CE" w:rsidR="00CC5D8B" w:rsidRDefault="00CC5D8B" w:rsidP="00CC5D8B">
      <w:pPr>
        <w:pStyle w:val="Heading1"/>
        <w:numPr>
          <w:ilvl w:val="0"/>
          <w:numId w:val="0"/>
        </w:numPr>
      </w:pPr>
      <w:bookmarkStart w:id="13" w:name="_VII.__Technical"/>
      <w:bookmarkEnd w:id="13"/>
      <w:r>
        <w:t xml:space="preserve">VII.  </w:t>
      </w:r>
      <w:r w:rsidR="00FA71E1">
        <w:t>Technical Details</w:t>
      </w:r>
    </w:p>
    <w:p w14:paraId="60F9F3C3" w14:textId="77777777" w:rsidR="009464D1" w:rsidRDefault="009464D1" w:rsidP="00CC5D8B">
      <w:pPr>
        <w:spacing w:line="480" w:lineRule="auto"/>
        <w:rPr>
          <w:sz w:val="24"/>
          <w:szCs w:val="24"/>
        </w:rPr>
      </w:pPr>
    </w:p>
    <w:p w14:paraId="70095781" w14:textId="5279F01D" w:rsidR="009464D1" w:rsidRDefault="001F0531" w:rsidP="00CC5D8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464D1">
        <w:rPr>
          <w:sz w:val="24"/>
          <w:szCs w:val="24"/>
        </w:rPr>
        <w:t xml:space="preserve">In order to create </w:t>
      </w:r>
      <w:r w:rsidR="009464D1">
        <w:rPr>
          <w:i/>
          <w:sz w:val="24"/>
          <w:szCs w:val="24"/>
        </w:rPr>
        <w:t xml:space="preserve">EPL Transfer Aggregator, </w:t>
      </w:r>
      <w:r w:rsidR="009464D1">
        <w:rPr>
          <w:sz w:val="24"/>
          <w:szCs w:val="24"/>
        </w:rPr>
        <w:t xml:space="preserve">it’s first necessary to design, implement, and finalize the template or </w:t>
      </w:r>
      <w:r w:rsidR="00117974">
        <w:rPr>
          <w:sz w:val="24"/>
          <w:szCs w:val="24"/>
        </w:rPr>
        <w:t xml:space="preserve">blueprint of the web-application. </w:t>
      </w:r>
      <w:r w:rsidR="009A4679">
        <w:rPr>
          <w:sz w:val="24"/>
          <w:szCs w:val="24"/>
        </w:rPr>
        <w:t xml:space="preserve">As is typical, the front-end design will be written in HTML5 and CSS </w:t>
      </w:r>
      <w:r w:rsidR="0079294B">
        <w:rPr>
          <w:sz w:val="24"/>
          <w:szCs w:val="24"/>
        </w:rPr>
        <w:t xml:space="preserve">in the Sublime Text Editor. </w:t>
      </w:r>
      <w:r w:rsidR="006A4770">
        <w:rPr>
          <w:sz w:val="24"/>
          <w:szCs w:val="24"/>
        </w:rPr>
        <w:t>Using these two in conjunction with Flask will allow me to constantly see how my web-application is responding to the changes in</w:t>
      </w:r>
      <w:r w:rsidR="00E853FC">
        <w:rPr>
          <w:sz w:val="24"/>
          <w:szCs w:val="24"/>
        </w:rPr>
        <w:t xml:space="preserve"> my code and progress I am making. </w:t>
      </w:r>
      <w:r w:rsidR="00FC18AE">
        <w:rPr>
          <w:sz w:val="24"/>
          <w:szCs w:val="24"/>
        </w:rPr>
        <w:t xml:space="preserve">As I previously mentioned, Flask is a Python web micro-framework that allows for easy </w:t>
      </w:r>
      <w:proofErr w:type="spellStart"/>
      <w:r w:rsidR="00FC18AE">
        <w:rPr>
          <w:sz w:val="24"/>
          <w:szCs w:val="24"/>
        </w:rPr>
        <w:t>templating</w:t>
      </w:r>
      <w:proofErr w:type="spellEnd"/>
      <w:r w:rsidR="00FC18AE">
        <w:rPr>
          <w:sz w:val="24"/>
          <w:szCs w:val="24"/>
        </w:rPr>
        <w:t xml:space="preserve">, a development server and debugger, very extensive documentation, and plenty of other features making it easy to host and create a web application. </w:t>
      </w:r>
      <w:r w:rsidR="00C950FD">
        <w:rPr>
          <w:sz w:val="24"/>
          <w:szCs w:val="24"/>
        </w:rPr>
        <w:t xml:space="preserve">A web browser will be needed to actually see the progress of my development. </w:t>
      </w:r>
    </w:p>
    <w:p w14:paraId="699A3704" w14:textId="77777777" w:rsidR="006D4F60" w:rsidRDefault="00FD019B" w:rsidP="00CC5D8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7631E">
        <w:rPr>
          <w:sz w:val="24"/>
          <w:szCs w:val="24"/>
        </w:rPr>
        <w:t xml:space="preserve">Since Flask depends on some external libraries for development and deployment, </w:t>
      </w:r>
      <w:proofErr w:type="spellStart"/>
      <w:r w:rsidR="0067631E">
        <w:rPr>
          <w:i/>
          <w:sz w:val="24"/>
          <w:szCs w:val="24"/>
        </w:rPr>
        <w:t>virtualenv</w:t>
      </w:r>
      <w:proofErr w:type="spellEnd"/>
      <w:r w:rsidR="0067631E">
        <w:rPr>
          <w:i/>
          <w:sz w:val="24"/>
          <w:szCs w:val="24"/>
        </w:rPr>
        <w:t xml:space="preserve"> </w:t>
      </w:r>
      <w:r w:rsidR="0067631E">
        <w:rPr>
          <w:sz w:val="24"/>
          <w:szCs w:val="24"/>
        </w:rPr>
        <w:t xml:space="preserve">is needed to get this on my computer quickly. </w:t>
      </w:r>
      <w:proofErr w:type="spellStart"/>
      <w:r w:rsidR="0057705E">
        <w:rPr>
          <w:i/>
          <w:sz w:val="24"/>
          <w:szCs w:val="24"/>
        </w:rPr>
        <w:t>Virtualenv</w:t>
      </w:r>
      <w:proofErr w:type="spellEnd"/>
      <w:r w:rsidR="0057705E">
        <w:rPr>
          <w:i/>
          <w:sz w:val="24"/>
          <w:szCs w:val="24"/>
        </w:rPr>
        <w:t xml:space="preserve"> </w:t>
      </w:r>
      <w:r w:rsidR="0057705E">
        <w:rPr>
          <w:sz w:val="24"/>
          <w:szCs w:val="24"/>
        </w:rPr>
        <w:t xml:space="preserve">is a tool that allows you to create isolated Python environments (a virtual environment), and will enable multiple side-by-side installations of Python. </w:t>
      </w:r>
      <w:r w:rsidR="00194227">
        <w:rPr>
          <w:sz w:val="24"/>
          <w:szCs w:val="24"/>
        </w:rPr>
        <w:t>It’s simply installed and activated via command-line and pip, and that is all that is needed.</w:t>
      </w:r>
    </w:p>
    <w:p w14:paraId="5A71C856" w14:textId="05247DE3" w:rsidR="008D7B88" w:rsidRDefault="006D4F60" w:rsidP="00CC5D8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194227">
        <w:rPr>
          <w:sz w:val="24"/>
          <w:szCs w:val="24"/>
        </w:rPr>
        <w:t xml:space="preserve"> </w:t>
      </w:r>
      <w:r w:rsidR="003B3046">
        <w:rPr>
          <w:sz w:val="24"/>
          <w:szCs w:val="24"/>
        </w:rPr>
        <w:t xml:space="preserve">In terms of the file structure within the flask environment, </w:t>
      </w:r>
      <w:r w:rsidR="00BB4010">
        <w:rPr>
          <w:sz w:val="24"/>
          <w:szCs w:val="24"/>
        </w:rPr>
        <w:t>I will</w:t>
      </w:r>
      <w:r w:rsidR="006648EB">
        <w:rPr>
          <w:sz w:val="24"/>
          <w:szCs w:val="24"/>
        </w:rPr>
        <w:t xml:space="preserve"> have </w:t>
      </w:r>
      <w:r w:rsidR="00BB4010">
        <w:rPr>
          <w:sz w:val="24"/>
          <w:szCs w:val="24"/>
        </w:rPr>
        <w:t>my</w:t>
      </w:r>
      <w:r w:rsidR="00104A74">
        <w:rPr>
          <w:sz w:val="24"/>
          <w:szCs w:val="24"/>
        </w:rPr>
        <w:t xml:space="preserve"> </w:t>
      </w:r>
      <w:r w:rsidR="006648EB">
        <w:rPr>
          <w:sz w:val="24"/>
          <w:szCs w:val="24"/>
        </w:rPr>
        <w:t xml:space="preserve">starting Python file, for instance </w:t>
      </w:r>
      <w:r w:rsidR="006648EB">
        <w:rPr>
          <w:i/>
          <w:sz w:val="24"/>
          <w:szCs w:val="24"/>
        </w:rPr>
        <w:t>app.py</w:t>
      </w:r>
      <w:r w:rsidR="00233BC3">
        <w:rPr>
          <w:i/>
          <w:sz w:val="24"/>
          <w:szCs w:val="24"/>
        </w:rPr>
        <w:t xml:space="preserve"> (</w:t>
      </w:r>
      <w:r w:rsidR="00233BC3">
        <w:rPr>
          <w:sz w:val="24"/>
          <w:szCs w:val="24"/>
        </w:rPr>
        <w:t>which will start the development server</w:t>
      </w:r>
      <w:r w:rsidR="00743D1C">
        <w:rPr>
          <w:sz w:val="24"/>
          <w:szCs w:val="24"/>
        </w:rPr>
        <w:t xml:space="preserve"> and contain other Python code</w:t>
      </w:r>
      <w:r w:rsidR="00233BC3">
        <w:rPr>
          <w:sz w:val="24"/>
          <w:szCs w:val="24"/>
        </w:rPr>
        <w:t>)</w:t>
      </w:r>
      <w:r w:rsidR="00883932">
        <w:rPr>
          <w:sz w:val="24"/>
          <w:szCs w:val="24"/>
        </w:rPr>
        <w:t>, and</w:t>
      </w:r>
      <w:r w:rsidR="006648EB">
        <w:rPr>
          <w:sz w:val="24"/>
          <w:szCs w:val="24"/>
        </w:rPr>
        <w:t xml:space="preserve"> then within that folder </w:t>
      </w:r>
      <w:r w:rsidR="00EC4B06">
        <w:rPr>
          <w:sz w:val="24"/>
          <w:szCs w:val="24"/>
        </w:rPr>
        <w:t>I</w:t>
      </w:r>
      <w:r w:rsidR="006648EB">
        <w:rPr>
          <w:sz w:val="24"/>
          <w:szCs w:val="24"/>
        </w:rPr>
        <w:t xml:space="preserve"> will have a </w:t>
      </w:r>
      <w:r w:rsidR="006648EB">
        <w:rPr>
          <w:b/>
          <w:sz w:val="24"/>
          <w:szCs w:val="24"/>
        </w:rPr>
        <w:t>static</w:t>
      </w:r>
      <w:r w:rsidR="006648EB">
        <w:rPr>
          <w:sz w:val="24"/>
          <w:szCs w:val="24"/>
        </w:rPr>
        <w:t xml:space="preserve"> folder</w:t>
      </w:r>
      <w:r w:rsidR="0095351D">
        <w:rPr>
          <w:sz w:val="24"/>
          <w:szCs w:val="24"/>
        </w:rPr>
        <w:t xml:space="preserve">. This contains the public CSS, </w:t>
      </w:r>
      <w:proofErr w:type="spellStart"/>
      <w:r w:rsidR="0095351D">
        <w:rPr>
          <w:sz w:val="24"/>
          <w:szCs w:val="24"/>
        </w:rPr>
        <w:t>Javascript</w:t>
      </w:r>
      <w:proofErr w:type="spellEnd"/>
      <w:r w:rsidR="0095351D">
        <w:rPr>
          <w:sz w:val="24"/>
          <w:szCs w:val="24"/>
        </w:rPr>
        <w:t>, and images used</w:t>
      </w:r>
      <w:r w:rsidR="0007502E">
        <w:rPr>
          <w:sz w:val="24"/>
          <w:szCs w:val="24"/>
        </w:rPr>
        <w:t xml:space="preserve"> to style my</w:t>
      </w:r>
      <w:r w:rsidR="0095351D">
        <w:rPr>
          <w:sz w:val="24"/>
          <w:szCs w:val="24"/>
        </w:rPr>
        <w:t xml:space="preserve"> application. </w:t>
      </w:r>
      <w:r w:rsidR="0007502E">
        <w:rPr>
          <w:sz w:val="24"/>
          <w:szCs w:val="24"/>
        </w:rPr>
        <w:t xml:space="preserve">Additionally, I’ll have a </w:t>
      </w:r>
      <w:r w:rsidR="0007502E">
        <w:rPr>
          <w:b/>
          <w:sz w:val="24"/>
          <w:szCs w:val="24"/>
        </w:rPr>
        <w:t xml:space="preserve">templates </w:t>
      </w:r>
      <w:r w:rsidR="0007502E">
        <w:rPr>
          <w:sz w:val="24"/>
          <w:szCs w:val="24"/>
        </w:rPr>
        <w:t xml:space="preserve">folder, containing the html files </w:t>
      </w:r>
      <w:r w:rsidR="000E110F">
        <w:rPr>
          <w:sz w:val="24"/>
          <w:szCs w:val="24"/>
        </w:rPr>
        <w:t xml:space="preserve">that actually will </w:t>
      </w:r>
      <w:r w:rsidR="003B0BBC">
        <w:rPr>
          <w:sz w:val="24"/>
          <w:szCs w:val="24"/>
        </w:rPr>
        <w:t>create my webpages.</w:t>
      </w:r>
      <w:r w:rsidR="008D7B88">
        <w:rPr>
          <w:sz w:val="24"/>
          <w:szCs w:val="24"/>
        </w:rPr>
        <w:t xml:space="preserve"> </w:t>
      </w:r>
    </w:p>
    <w:p w14:paraId="63FE177F" w14:textId="137AFD4E" w:rsidR="008D7B88" w:rsidRPr="00EB19CC" w:rsidRDefault="008D7B88" w:rsidP="00CC5D8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With regard to </w:t>
      </w:r>
      <w:r w:rsidR="00505BF2">
        <w:rPr>
          <w:sz w:val="24"/>
          <w:szCs w:val="24"/>
        </w:rPr>
        <w:t xml:space="preserve">collection of data, I plan to use </w:t>
      </w:r>
      <w:proofErr w:type="spellStart"/>
      <w:r w:rsidR="00505BF2">
        <w:rPr>
          <w:sz w:val="24"/>
          <w:szCs w:val="24"/>
        </w:rPr>
        <w:t>Tweepy</w:t>
      </w:r>
      <w:proofErr w:type="spellEnd"/>
      <w:r w:rsidR="00505BF2">
        <w:rPr>
          <w:sz w:val="24"/>
          <w:szCs w:val="24"/>
        </w:rPr>
        <w:t xml:space="preserve"> to collect data and store into a CSV file and then analyze it from there. </w:t>
      </w:r>
      <w:r w:rsidR="00D1418C">
        <w:rPr>
          <w:sz w:val="24"/>
          <w:szCs w:val="24"/>
        </w:rPr>
        <w:t xml:space="preserve">Using the Python </w:t>
      </w:r>
      <w:proofErr w:type="spellStart"/>
      <w:r w:rsidR="00D1418C">
        <w:rPr>
          <w:i/>
          <w:sz w:val="24"/>
          <w:szCs w:val="24"/>
        </w:rPr>
        <w:t>csv</w:t>
      </w:r>
      <w:proofErr w:type="spellEnd"/>
      <w:r w:rsidR="00D1418C">
        <w:rPr>
          <w:i/>
          <w:sz w:val="24"/>
          <w:szCs w:val="24"/>
        </w:rPr>
        <w:t xml:space="preserve"> </w:t>
      </w:r>
      <w:r w:rsidR="00D1418C">
        <w:rPr>
          <w:sz w:val="24"/>
          <w:szCs w:val="24"/>
        </w:rPr>
        <w:t>module, I can easily write and rea</w:t>
      </w:r>
      <w:r w:rsidR="00EB19CC">
        <w:rPr>
          <w:sz w:val="24"/>
          <w:szCs w:val="24"/>
        </w:rPr>
        <w:t xml:space="preserve">d into a CSV file from my code, and use it to gather data such as </w:t>
      </w:r>
      <w:r w:rsidR="00EB19CC">
        <w:rPr>
          <w:i/>
          <w:sz w:val="24"/>
          <w:szCs w:val="24"/>
        </w:rPr>
        <w:t xml:space="preserve">Player name, Team name, </w:t>
      </w:r>
      <w:r w:rsidR="00EB19CC">
        <w:rPr>
          <w:sz w:val="24"/>
          <w:szCs w:val="24"/>
        </w:rPr>
        <w:t xml:space="preserve">etc. and pull it into a Pandas </w:t>
      </w:r>
      <w:proofErr w:type="spellStart"/>
      <w:r w:rsidR="00A5252F">
        <w:rPr>
          <w:sz w:val="24"/>
          <w:szCs w:val="24"/>
        </w:rPr>
        <w:t>DataFrame</w:t>
      </w:r>
      <w:proofErr w:type="spellEnd"/>
      <w:r w:rsidR="00EB19CC">
        <w:rPr>
          <w:sz w:val="24"/>
          <w:szCs w:val="24"/>
        </w:rPr>
        <w:t xml:space="preserve">. </w:t>
      </w:r>
      <w:r w:rsidR="00A5252F">
        <w:rPr>
          <w:sz w:val="24"/>
          <w:szCs w:val="24"/>
        </w:rPr>
        <w:t xml:space="preserve">A </w:t>
      </w:r>
      <w:proofErr w:type="spellStart"/>
      <w:r w:rsidR="00A5252F">
        <w:rPr>
          <w:sz w:val="24"/>
          <w:szCs w:val="24"/>
        </w:rPr>
        <w:t>DataFrame</w:t>
      </w:r>
      <w:proofErr w:type="spellEnd"/>
      <w:r w:rsidR="00A5252F">
        <w:rPr>
          <w:sz w:val="24"/>
          <w:szCs w:val="24"/>
        </w:rPr>
        <w:t xml:space="preserve"> is essentially a 2-D labeled data structure that acts like a spreadsheet or SQL table. </w:t>
      </w:r>
      <w:r w:rsidR="000B4D18">
        <w:rPr>
          <w:sz w:val="24"/>
          <w:szCs w:val="24"/>
        </w:rPr>
        <w:t xml:space="preserve">It’s a crucial data structure for my web application and will be used to display the transfer rumors, </w:t>
      </w:r>
      <w:r w:rsidR="00392865">
        <w:rPr>
          <w:sz w:val="24"/>
          <w:szCs w:val="24"/>
        </w:rPr>
        <w:t xml:space="preserve">reporting accuracy, and more. </w:t>
      </w:r>
      <w:r w:rsidR="00A246C3">
        <w:rPr>
          <w:sz w:val="24"/>
          <w:szCs w:val="24"/>
        </w:rPr>
        <w:t xml:space="preserve">Finally, the statistics, and graphs/visuals will be created using </w:t>
      </w:r>
      <w:proofErr w:type="spellStart"/>
      <w:r w:rsidR="00A246C3" w:rsidRPr="007E1D37">
        <w:rPr>
          <w:i/>
          <w:sz w:val="24"/>
          <w:szCs w:val="24"/>
        </w:rPr>
        <w:t>matplotlib</w:t>
      </w:r>
      <w:proofErr w:type="spellEnd"/>
      <w:r w:rsidR="00A246C3">
        <w:rPr>
          <w:sz w:val="24"/>
          <w:szCs w:val="24"/>
        </w:rPr>
        <w:t xml:space="preserve"> </w:t>
      </w:r>
      <w:r w:rsidR="00C36414">
        <w:rPr>
          <w:sz w:val="24"/>
          <w:szCs w:val="24"/>
        </w:rPr>
        <w:t xml:space="preserve">(a Python 2D plotting library) </w:t>
      </w:r>
      <w:r w:rsidR="007E1D37">
        <w:rPr>
          <w:sz w:val="24"/>
          <w:szCs w:val="24"/>
        </w:rPr>
        <w:t>in conjunction with the Panda library</w:t>
      </w:r>
      <w:r w:rsidR="00A246C3">
        <w:rPr>
          <w:sz w:val="24"/>
          <w:szCs w:val="24"/>
        </w:rPr>
        <w:t xml:space="preserve">. </w:t>
      </w:r>
    </w:p>
    <w:p w14:paraId="126B2F55" w14:textId="77777777" w:rsidR="00FF7FB9" w:rsidRDefault="00FF7FB9" w:rsidP="0052205E">
      <w:pPr>
        <w:spacing w:line="480" w:lineRule="auto"/>
        <w:ind w:firstLine="720"/>
        <w:rPr>
          <w:sz w:val="24"/>
          <w:szCs w:val="24"/>
        </w:rPr>
      </w:pPr>
    </w:p>
    <w:p w14:paraId="0A61ED22" w14:textId="77777777" w:rsidR="00544387" w:rsidRDefault="00544387" w:rsidP="0052205E">
      <w:pPr>
        <w:spacing w:line="480" w:lineRule="auto"/>
        <w:ind w:firstLine="720"/>
        <w:rPr>
          <w:sz w:val="24"/>
          <w:szCs w:val="24"/>
        </w:rPr>
      </w:pPr>
    </w:p>
    <w:p w14:paraId="69D2E92C" w14:textId="77777777" w:rsidR="00544387" w:rsidRDefault="00544387" w:rsidP="0052205E">
      <w:pPr>
        <w:spacing w:line="480" w:lineRule="auto"/>
        <w:ind w:firstLine="720"/>
        <w:rPr>
          <w:sz w:val="24"/>
          <w:szCs w:val="24"/>
        </w:rPr>
      </w:pPr>
    </w:p>
    <w:p w14:paraId="5B48232F" w14:textId="77777777" w:rsidR="00544387" w:rsidRDefault="00544387" w:rsidP="0052205E">
      <w:pPr>
        <w:spacing w:line="480" w:lineRule="auto"/>
        <w:ind w:firstLine="720"/>
        <w:rPr>
          <w:sz w:val="24"/>
          <w:szCs w:val="24"/>
        </w:rPr>
      </w:pPr>
    </w:p>
    <w:p w14:paraId="797AB8FB" w14:textId="77777777" w:rsidR="00544387" w:rsidRDefault="00544387" w:rsidP="0052205E">
      <w:pPr>
        <w:spacing w:line="480" w:lineRule="auto"/>
        <w:ind w:firstLine="720"/>
        <w:rPr>
          <w:sz w:val="24"/>
          <w:szCs w:val="24"/>
        </w:rPr>
      </w:pPr>
    </w:p>
    <w:p w14:paraId="74177F80" w14:textId="77777777" w:rsidR="00544387" w:rsidRDefault="00544387" w:rsidP="0052205E">
      <w:pPr>
        <w:spacing w:line="480" w:lineRule="auto"/>
        <w:ind w:firstLine="720"/>
        <w:rPr>
          <w:sz w:val="24"/>
          <w:szCs w:val="24"/>
        </w:rPr>
      </w:pPr>
    </w:p>
    <w:p w14:paraId="44833754" w14:textId="77777777" w:rsidR="00544387" w:rsidRPr="0052205E" w:rsidRDefault="00544387" w:rsidP="0052205E">
      <w:pPr>
        <w:spacing w:line="480" w:lineRule="auto"/>
        <w:ind w:firstLine="720"/>
        <w:rPr>
          <w:sz w:val="24"/>
          <w:szCs w:val="24"/>
        </w:rPr>
      </w:pPr>
    </w:p>
    <w:p w14:paraId="49C5DC9D" w14:textId="06EC1B08" w:rsidR="00CF2E33" w:rsidRDefault="00472879" w:rsidP="00472879">
      <w:pPr>
        <w:pStyle w:val="Heading1"/>
        <w:numPr>
          <w:ilvl w:val="0"/>
          <w:numId w:val="0"/>
        </w:numPr>
      </w:pPr>
      <w:bookmarkStart w:id="14" w:name="_Timeline"/>
      <w:bookmarkStart w:id="15" w:name="_VII.__Timeline"/>
      <w:bookmarkEnd w:id="14"/>
      <w:bookmarkEnd w:id="15"/>
      <w:r>
        <w:lastRenderedPageBreak/>
        <w:t>VII</w:t>
      </w:r>
      <w:r w:rsidR="00CC5D8B">
        <w:t>I</w:t>
      </w:r>
      <w:r>
        <w:t xml:space="preserve">. </w:t>
      </w:r>
      <w:r w:rsidR="00F96BDD">
        <w:t xml:space="preserve"> </w:t>
      </w:r>
      <w:r w:rsidR="00CF2E33" w:rsidRPr="00882474">
        <w:t>Time</w:t>
      </w:r>
      <w:bookmarkEnd w:id="7"/>
      <w:bookmarkEnd w:id="10"/>
      <w:r w:rsidR="00245BB2">
        <w:t>line</w:t>
      </w:r>
    </w:p>
    <w:p w14:paraId="28C72EF1" w14:textId="77777777" w:rsidR="003A1D1A" w:rsidRDefault="003A1D1A" w:rsidP="003A1D1A">
      <w:pPr>
        <w:pStyle w:val="BodyText"/>
        <w:ind w:left="0"/>
      </w:pPr>
    </w:p>
    <w:p w14:paraId="7C60A2F9" w14:textId="4F2005A9" w:rsidR="003A1D1A" w:rsidRDefault="003A1D1A" w:rsidP="00700903">
      <w:pPr>
        <w:pStyle w:val="BodyText"/>
        <w:spacing w:line="360" w:lineRule="auto"/>
        <w:ind w:left="0"/>
        <w:rPr>
          <w:b/>
          <w:sz w:val="30"/>
          <w:szCs w:val="30"/>
        </w:rPr>
      </w:pPr>
      <w:r>
        <w:rPr>
          <w:b/>
          <w:sz w:val="30"/>
          <w:szCs w:val="30"/>
        </w:rPr>
        <w:t>Checkpoint 1:</w:t>
      </w:r>
    </w:p>
    <w:p w14:paraId="225918FA" w14:textId="0A58D2A1" w:rsidR="003A1D1A" w:rsidRPr="000E1F08" w:rsidRDefault="003A1D1A" w:rsidP="00BB2226">
      <w:pPr>
        <w:pStyle w:val="BodyText"/>
        <w:numPr>
          <w:ilvl w:val="0"/>
          <w:numId w:val="3"/>
        </w:numPr>
        <w:spacing w:line="360" w:lineRule="auto"/>
        <w:rPr>
          <w:sz w:val="30"/>
          <w:szCs w:val="30"/>
        </w:rPr>
      </w:pPr>
      <w:r>
        <w:rPr>
          <w:sz w:val="24"/>
          <w:szCs w:val="24"/>
        </w:rPr>
        <w:t>I will have a compiled list of EPL transfers the last year or two</w:t>
      </w:r>
      <w:r w:rsidR="00E6230C">
        <w:rPr>
          <w:sz w:val="24"/>
          <w:szCs w:val="24"/>
        </w:rPr>
        <w:t xml:space="preserve"> with player name, team, and date of transfer (for historical use</w:t>
      </w:r>
      <w:proofErr w:type="gramStart"/>
      <w:r w:rsidR="00E6230C">
        <w:rPr>
          <w:sz w:val="24"/>
          <w:szCs w:val="24"/>
        </w:rPr>
        <w:t>)</w:t>
      </w:r>
      <w:r w:rsidR="004457C2">
        <w:rPr>
          <w:sz w:val="24"/>
          <w:szCs w:val="24"/>
        </w:rPr>
        <w:t xml:space="preserve"> which can be viewed</w:t>
      </w:r>
      <w:proofErr w:type="gramEnd"/>
      <w:r w:rsidR="004457C2">
        <w:rPr>
          <w:sz w:val="24"/>
          <w:szCs w:val="24"/>
        </w:rPr>
        <w:t xml:space="preserve"> in an Excel file. </w:t>
      </w:r>
      <w:r w:rsidR="00437081">
        <w:rPr>
          <w:sz w:val="24"/>
          <w:szCs w:val="24"/>
        </w:rPr>
        <w:t xml:space="preserve">This is accomplished via Twitter’s “Advanced Search” function, and pulled into Excel. </w:t>
      </w:r>
      <w:r w:rsidR="002A3978">
        <w:rPr>
          <w:sz w:val="24"/>
          <w:szCs w:val="24"/>
        </w:rPr>
        <w:t xml:space="preserve">This data will be used to compute the historical accuracy </w:t>
      </w:r>
      <w:r w:rsidR="003B6934">
        <w:rPr>
          <w:sz w:val="24"/>
          <w:szCs w:val="24"/>
        </w:rPr>
        <w:t xml:space="preserve">presented in </w:t>
      </w:r>
      <w:r w:rsidR="003B6934">
        <w:rPr>
          <w:i/>
          <w:sz w:val="24"/>
          <w:szCs w:val="24"/>
        </w:rPr>
        <w:t xml:space="preserve">Checkpoint 2. </w:t>
      </w:r>
      <w:r w:rsidR="00391853">
        <w:rPr>
          <w:sz w:val="24"/>
          <w:szCs w:val="24"/>
        </w:rPr>
        <w:t xml:space="preserve"> </w:t>
      </w:r>
    </w:p>
    <w:p w14:paraId="2B7F0C38" w14:textId="6B0E74BB" w:rsidR="000E1F08" w:rsidRPr="000E1F08" w:rsidRDefault="000E1F08" w:rsidP="00BB2226">
      <w:pPr>
        <w:pStyle w:val="BodyText"/>
        <w:numPr>
          <w:ilvl w:val="0"/>
          <w:numId w:val="3"/>
        </w:numPr>
        <w:spacing w:line="360" w:lineRule="auto"/>
        <w:rPr>
          <w:sz w:val="30"/>
          <w:szCs w:val="30"/>
        </w:rPr>
      </w:pPr>
      <w:bookmarkStart w:id="16" w:name="_GoBack"/>
      <w:r>
        <w:rPr>
          <w:sz w:val="24"/>
          <w:szCs w:val="24"/>
        </w:rPr>
        <w:t xml:space="preserve">I will decide on a list of reporters that I will be gathering data from. </w:t>
      </w:r>
    </w:p>
    <w:bookmarkEnd w:id="16"/>
    <w:p w14:paraId="77F4EC72" w14:textId="29F72278" w:rsidR="00CB182B" w:rsidRPr="0016377B" w:rsidRDefault="003254B6" w:rsidP="00CB182B">
      <w:pPr>
        <w:pStyle w:val="BodyText"/>
        <w:numPr>
          <w:ilvl w:val="0"/>
          <w:numId w:val="3"/>
        </w:numPr>
        <w:spacing w:line="360" w:lineRule="auto"/>
        <w:rPr>
          <w:sz w:val="30"/>
          <w:szCs w:val="30"/>
        </w:rPr>
      </w:pPr>
      <w:r>
        <w:rPr>
          <w:sz w:val="24"/>
          <w:szCs w:val="24"/>
        </w:rPr>
        <w:t>I will demonstrate sample tweets f</w:t>
      </w:r>
      <w:r w:rsidR="00CB487D">
        <w:rPr>
          <w:sz w:val="24"/>
          <w:szCs w:val="24"/>
        </w:rPr>
        <w:t>or a specific team pulled from T</w:t>
      </w:r>
      <w:r>
        <w:rPr>
          <w:sz w:val="24"/>
          <w:szCs w:val="24"/>
        </w:rPr>
        <w:t>witter and read into a CSV file</w:t>
      </w:r>
      <w:r w:rsidR="00EA6FA0">
        <w:rPr>
          <w:sz w:val="24"/>
          <w:szCs w:val="24"/>
        </w:rPr>
        <w:t xml:space="preserve"> with tweet text, username, and link to </w:t>
      </w:r>
      <w:r w:rsidR="008A3754">
        <w:rPr>
          <w:sz w:val="24"/>
          <w:szCs w:val="24"/>
        </w:rPr>
        <w:t xml:space="preserve">the </w:t>
      </w:r>
      <w:r w:rsidR="00EA6FA0">
        <w:rPr>
          <w:sz w:val="24"/>
          <w:szCs w:val="24"/>
        </w:rPr>
        <w:t>tweet</w:t>
      </w:r>
      <w:r>
        <w:rPr>
          <w:sz w:val="24"/>
          <w:szCs w:val="24"/>
        </w:rPr>
        <w:t xml:space="preserve">. </w:t>
      </w:r>
      <w:r w:rsidR="00043F71">
        <w:rPr>
          <w:sz w:val="24"/>
          <w:szCs w:val="24"/>
        </w:rPr>
        <w:t xml:space="preserve">The specific team will be chosen </w:t>
      </w:r>
      <w:r w:rsidR="004374BA">
        <w:rPr>
          <w:sz w:val="24"/>
          <w:szCs w:val="24"/>
        </w:rPr>
        <w:t>via</w:t>
      </w:r>
      <w:r w:rsidR="00043F71">
        <w:rPr>
          <w:sz w:val="24"/>
          <w:szCs w:val="24"/>
        </w:rPr>
        <w:t xml:space="preserve"> user input </w:t>
      </w:r>
      <w:r w:rsidR="009025D6">
        <w:rPr>
          <w:sz w:val="24"/>
          <w:szCs w:val="24"/>
        </w:rPr>
        <w:t xml:space="preserve">on the web application (a dropdown menu). </w:t>
      </w:r>
      <w:r w:rsidR="00E409E1">
        <w:rPr>
          <w:sz w:val="24"/>
          <w:szCs w:val="24"/>
        </w:rPr>
        <w:t xml:space="preserve">This will be presented via the </w:t>
      </w:r>
      <w:r w:rsidR="00084862">
        <w:rPr>
          <w:sz w:val="24"/>
          <w:szCs w:val="24"/>
        </w:rPr>
        <w:t>Sublime Text Editor</w:t>
      </w:r>
      <w:r w:rsidR="00E409E1">
        <w:rPr>
          <w:sz w:val="24"/>
          <w:szCs w:val="24"/>
        </w:rPr>
        <w:t xml:space="preserve">. </w:t>
      </w:r>
      <w:r w:rsidR="00902B58">
        <w:rPr>
          <w:sz w:val="24"/>
          <w:szCs w:val="24"/>
        </w:rPr>
        <w:t xml:space="preserve"> </w:t>
      </w:r>
    </w:p>
    <w:p w14:paraId="2BE1FF02" w14:textId="3A5F4D95" w:rsidR="0093266C" w:rsidRDefault="0093266C" w:rsidP="00700903">
      <w:pPr>
        <w:pStyle w:val="BodyText"/>
        <w:spacing w:line="360" w:lineRule="auto"/>
        <w:ind w:left="0"/>
        <w:rPr>
          <w:b/>
          <w:sz w:val="30"/>
          <w:szCs w:val="30"/>
        </w:rPr>
      </w:pPr>
      <w:r>
        <w:rPr>
          <w:b/>
          <w:sz w:val="30"/>
          <w:szCs w:val="30"/>
        </w:rPr>
        <w:t>Checkpoint 2:</w:t>
      </w:r>
    </w:p>
    <w:p w14:paraId="71C8AB44" w14:textId="70C4003C" w:rsidR="0093266C" w:rsidRPr="001744B6" w:rsidRDefault="003F7ECB" w:rsidP="00BB2226">
      <w:pPr>
        <w:pStyle w:val="BodyText"/>
        <w:numPr>
          <w:ilvl w:val="0"/>
          <w:numId w:val="4"/>
        </w:numPr>
        <w:spacing w:line="360" w:lineRule="auto"/>
        <w:rPr>
          <w:sz w:val="30"/>
          <w:szCs w:val="30"/>
        </w:rPr>
      </w:pPr>
      <w:r>
        <w:rPr>
          <w:sz w:val="24"/>
          <w:szCs w:val="24"/>
        </w:rPr>
        <w:t xml:space="preserve">I will have the frame of my website built (i.e. the navigation panels, </w:t>
      </w:r>
      <w:r w:rsidR="00700903">
        <w:rPr>
          <w:sz w:val="24"/>
          <w:szCs w:val="24"/>
        </w:rPr>
        <w:t xml:space="preserve">individual </w:t>
      </w:r>
      <w:r>
        <w:rPr>
          <w:sz w:val="24"/>
          <w:szCs w:val="24"/>
        </w:rPr>
        <w:t>pages built</w:t>
      </w:r>
      <w:r w:rsidR="00C21047">
        <w:rPr>
          <w:sz w:val="24"/>
          <w:szCs w:val="24"/>
        </w:rPr>
        <w:t xml:space="preserve"> – blank  --</w:t>
      </w:r>
      <w:r w:rsidR="005143C1">
        <w:rPr>
          <w:sz w:val="24"/>
          <w:szCs w:val="24"/>
        </w:rPr>
        <w:t xml:space="preserve"> </w:t>
      </w:r>
      <w:r w:rsidR="00CE0149">
        <w:rPr>
          <w:sz w:val="24"/>
          <w:szCs w:val="24"/>
        </w:rPr>
        <w:t xml:space="preserve">but </w:t>
      </w:r>
      <w:r w:rsidR="005143C1">
        <w:rPr>
          <w:sz w:val="24"/>
          <w:szCs w:val="24"/>
        </w:rPr>
        <w:t>with the navigation panels available)</w:t>
      </w:r>
      <w:r w:rsidR="006736EC">
        <w:rPr>
          <w:sz w:val="24"/>
          <w:szCs w:val="24"/>
        </w:rPr>
        <w:t>. This will be completed via a flask application (a Python micro-</w:t>
      </w:r>
      <w:r w:rsidR="00C55F87">
        <w:rPr>
          <w:sz w:val="24"/>
          <w:szCs w:val="24"/>
        </w:rPr>
        <w:t>framework)</w:t>
      </w:r>
      <w:r w:rsidR="00E414F4">
        <w:rPr>
          <w:sz w:val="24"/>
          <w:szCs w:val="24"/>
        </w:rPr>
        <w:t xml:space="preserve"> and using HTML5 and CSS to style the pages. </w:t>
      </w:r>
    </w:p>
    <w:p w14:paraId="7E9A2F79" w14:textId="1AABB11E" w:rsidR="001744B6" w:rsidRPr="002D1EA5" w:rsidRDefault="001744B6" w:rsidP="00BB2226">
      <w:pPr>
        <w:pStyle w:val="BodyText"/>
        <w:numPr>
          <w:ilvl w:val="1"/>
          <w:numId w:val="4"/>
        </w:numPr>
        <w:spacing w:line="360" w:lineRule="auto"/>
        <w:rPr>
          <w:sz w:val="30"/>
          <w:szCs w:val="30"/>
        </w:rPr>
      </w:pPr>
      <w:r>
        <w:rPr>
          <w:sz w:val="24"/>
          <w:szCs w:val="24"/>
        </w:rPr>
        <w:t>P</w:t>
      </w:r>
      <w:r w:rsidR="00983797">
        <w:rPr>
          <w:sz w:val="24"/>
          <w:szCs w:val="24"/>
        </w:rPr>
        <w:t xml:space="preserve">ages will </w:t>
      </w:r>
      <w:r>
        <w:rPr>
          <w:sz w:val="24"/>
          <w:szCs w:val="24"/>
        </w:rPr>
        <w:t xml:space="preserve">include: a </w:t>
      </w:r>
      <w:r w:rsidRPr="001744B6"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 page with a preview and description about what the website/project is about, </w:t>
      </w:r>
      <w:r w:rsidR="00146E70">
        <w:rPr>
          <w:sz w:val="24"/>
          <w:szCs w:val="24"/>
        </w:rPr>
        <w:t xml:space="preserve">a </w:t>
      </w:r>
      <w:r w:rsidR="00146E70">
        <w:rPr>
          <w:b/>
          <w:sz w:val="24"/>
          <w:szCs w:val="24"/>
        </w:rPr>
        <w:t xml:space="preserve">Transfer Reliability Guide </w:t>
      </w:r>
      <w:r w:rsidR="00146E70">
        <w:rPr>
          <w:sz w:val="24"/>
          <w:szCs w:val="24"/>
        </w:rPr>
        <w:t xml:space="preserve">page with information on which sources to trust, a </w:t>
      </w:r>
      <w:r w:rsidR="00146E70">
        <w:rPr>
          <w:b/>
          <w:sz w:val="24"/>
          <w:szCs w:val="24"/>
        </w:rPr>
        <w:t xml:space="preserve">Newspaper/Reporter Transfer Statistics </w:t>
      </w:r>
      <w:r w:rsidR="00146E70">
        <w:rPr>
          <w:sz w:val="24"/>
          <w:szCs w:val="24"/>
        </w:rPr>
        <w:t xml:space="preserve">page with the </w:t>
      </w:r>
      <w:r w:rsidR="00CC7DF0">
        <w:rPr>
          <w:sz w:val="24"/>
          <w:szCs w:val="24"/>
        </w:rPr>
        <w:t xml:space="preserve">statistical graphs and a visualization </w:t>
      </w:r>
      <w:r w:rsidR="00146E70">
        <w:rPr>
          <w:sz w:val="24"/>
          <w:szCs w:val="24"/>
        </w:rPr>
        <w:t>included</w:t>
      </w:r>
      <w:r w:rsidR="00AD24AF">
        <w:rPr>
          <w:sz w:val="24"/>
          <w:szCs w:val="24"/>
        </w:rPr>
        <w:t xml:space="preserve">, and the </w:t>
      </w:r>
      <w:r w:rsidR="00AD24AF">
        <w:rPr>
          <w:b/>
          <w:sz w:val="24"/>
          <w:szCs w:val="24"/>
        </w:rPr>
        <w:t xml:space="preserve">Rumor Aggregator </w:t>
      </w:r>
      <w:r w:rsidR="00AD24AF">
        <w:rPr>
          <w:sz w:val="24"/>
          <w:szCs w:val="24"/>
        </w:rPr>
        <w:t>page which actually has the rumors by team and reporter/newspaper.</w:t>
      </w:r>
    </w:p>
    <w:p w14:paraId="5F63E393" w14:textId="3D4A002C" w:rsidR="002D1EA5" w:rsidRPr="00A41F72" w:rsidRDefault="002D1EA5" w:rsidP="00BB2226">
      <w:pPr>
        <w:pStyle w:val="BodyText"/>
        <w:numPr>
          <w:ilvl w:val="1"/>
          <w:numId w:val="4"/>
        </w:numPr>
        <w:spacing w:line="360" w:lineRule="auto"/>
        <w:rPr>
          <w:sz w:val="30"/>
          <w:szCs w:val="30"/>
        </w:rPr>
      </w:pPr>
      <w:r>
        <w:rPr>
          <w:sz w:val="24"/>
          <w:szCs w:val="24"/>
        </w:rPr>
        <w:lastRenderedPageBreak/>
        <w:t xml:space="preserve">As the Home page is </w:t>
      </w:r>
      <w:r w:rsidR="00575738">
        <w:rPr>
          <w:sz w:val="24"/>
          <w:szCs w:val="24"/>
        </w:rPr>
        <w:t xml:space="preserve">separate from the rest of the future items in </w:t>
      </w:r>
      <w:proofErr w:type="gramStart"/>
      <w:r w:rsidR="00575738">
        <w:rPr>
          <w:sz w:val="24"/>
          <w:szCs w:val="24"/>
        </w:rPr>
        <w:t>these Checkpoint</w:t>
      </w:r>
      <w:proofErr w:type="gramEnd"/>
      <w:r w:rsidR="00575738">
        <w:rPr>
          <w:sz w:val="24"/>
          <w:szCs w:val="24"/>
        </w:rPr>
        <w:t xml:space="preserve">, I will show the finished home page with all its content. The rest of the pages’ content will be </w:t>
      </w:r>
      <w:r w:rsidR="00D061D9">
        <w:rPr>
          <w:sz w:val="24"/>
          <w:szCs w:val="24"/>
        </w:rPr>
        <w:t xml:space="preserve">displayed </w:t>
      </w:r>
      <w:r w:rsidR="00E6363B">
        <w:rPr>
          <w:sz w:val="24"/>
          <w:szCs w:val="24"/>
        </w:rPr>
        <w:t>as more of the checkpoint items</w:t>
      </w:r>
      <w:r w:rsidR="00D061D9">
        <w:rPr>
          <w:sz w:val="24"/>
          <w:szCs w:val="24"/>
        </w:rPr>
        <w:t xml:space="preserve"> are completed. </w:t>
      </w:r>
    </w:p>
    <w:p w14:paraId="116C4E50" w14:textId="24F360B1" w:rsidR="00854C26" w:rsidRPr="00F84E16" w:rsidRDefault="00891DB8" w:rsidP="00C1623C">
      <w:pPr>
        <w:pStyle w:val="BodyText"/>
        <w:spacing w:line="480" w:lineRule="auto"/>
        <w:ind w:left="360"/>
        <w:rPr>
          <w:sz w:val="30"/>
          <w:szCs w:val="30"/>
        </w:rPr>
      </w:pPr>
      <w:r>
        <w:rPr>
          <w:sz w:val="24"/>
          <w:szCs w:val="24"/>
        </w:rPr>
        <w:t>I will have</w:t>
      </w:r>
      <w:r w:rsidR="00EA33F7">
        <w:rPr>
          <w:sz w:val="24"/>
          <w:szCs w:val="24"/>
        </w:rPr>
        <w:t xml:space="preserve"> </w:t>
      </w:r>
      <w:r>
        <w:rPr>
          <w:sz w:val="24"/>
          <w:szCs w:val="24"/>
        </w:rPr>
        <w:t>how accurate a newspaper has been for a specific period of time</w:t>
      </w:r>
      <w:r w:rsidR="00E676BD">
        <w:rPr>
          <w:sz w:val="24"/>
          <w:szCs w:val="24"/>
        </w:rPr>
        <w:t xml:space="preserve"> – i.e. </w:t>
      </w:r>
      <w:r w:rsidR="00CD03E6">
        <w:rPr>
          <w:sz w:val="24"/>
          <w:szCs w:val="24"/>
        </w:rPr>
        <w:t xml:space="preserve">The Times was </w:t>
      </w:r>
      <w:r w:rsidR="00585E26">
        <w:rPr>
          <w:sz w:val="24"/>
          <w:szCs w:val="24"/>
        </w:rPr>
        <w:t>40</w:t>
      </w:r>
      <w:r w:rsidR="00E676BD">
        <w:rPr>
          <w:sz w:val="24"/>
          <w:szCs w:val="24"/>
        </w:rPr>
        <w:t xml:space="preserve">% correct in the summer of 2017. </w:t>
      </w:r>
      <w:r w:rsidR="004C5209">
        <w:rPr>
          <w:sz w:val="24"/>
          <w:szCs w:val="24"/>
        </w:rPr>
        <w:t xml:space="preserve">This will be demonstrated in an Excel file. </w:t>
      </w:r>
      <w:r w:rsidR="002839D0">
        <w:rPr>
          <w:sz w:val="24"/>
          <w:szCs w:val="24"/>
        </w:rPr>
        <w:t xml:space="preserve">Tweets will be retrieved programmatically using the Python </w:t>
      </w:r>
      <w:proofErr w:type="spellStart"/>
      <w:r w:rsidR="002839D0">
        <w:rPr>
          <w:i/>
          <w:sz w:val="24"/>
          <w:szCs w:val="24"/>
        </w:rPr>
        <w:t>GetOldTweets</w:t>
      </w:r>
      <w:proofErr w:type="spellEnd"/>
      <w:r w:rsidR="002839D0">
        <w:rPr>
          <w:i/>
          <w:sz w:val="24"/>
          <w:szCs w:val="24"/>
        </w:rPr>
        <w:t xml:space="preserve"> </w:t>
      </w:r>
      <w:r w:rsidR="002839D0">
        <w:rPr>
          <w:sz w:val="24"/>
          <w:szCs w:val="24"/>
        </w:rPr>
        <w:t xml:space="preserve">package since Twitter’s API does not allow for searching past tweets. </w:t>
      </w:r>
      <w:r w:rsidR="00F75A06">
        <w:rPr>
          <w:sz w:val="24"/>
          <w:szCs w:val="24"/>
        </w:rPr>
        <w:t xml:space="preserve">This will be presented in the form of a </w:t>
      </w:r>
      <w:r w:rsidR="00F75A06">
        <w:rPr>
          <w:i/>
          <w:sz w:val="24"/>
          <w:szCs w:val="24"/>
        </w:rPr>
        <w:t xml:space="preserve">Pandas </w:t>
      </w:r>
      <w:proofErr w:type="spellStart"/>
      <w:r w:rsidR="00F75A06">
        <w:rPr>
          <w:i/>
          <w:sz w:val="24"/>
          <w:szCs w:val="24"/>
        </w:rPr>
        <w:t>dataframe</w:t>
      </w:r>
      <w:proofErr w:type="spellEnd"/>
      <w:r w:rsidR="00F75A06">
        <w:rPr>
          <w:i/>
          <w:sz w:val="24"/>
          <w:szCs w:val="24"/>
        </w:rPr>
        <w:t xml:space="preserve"> </w:t>
      </w:r>
      <w:r w:rsidR="00F75A06">
        <w:rPr>
          <w:sz w:val="24"/>
          <w:szCs w:val="24"/>
        </w:rPr>
        <w:t xml:space="preserve">on the </w:t>
      </w:r>
      <w:r w:rsidR="00F75A06">
        <w:rPr>
          <w:b/>
          <w:sz w:val="24"/>
          <w:szCs w:val="24"/>
        </w:rPr>
        <w:t>Newspaper/Reporter Transfer Statistics Page</w:t>
      </w:r>
      <w:r w:rsidR="003B71E5">
        <w:rPr>
          <w:sz w:val="24"/>
          <w:szCs w:val="24"/>
        </w:rPr>
        <w:t xml:space="preserve">. </w:t>
      </w:r>
    </w:p>
    <w:p w14:paraId="564BF6BE" w14:textId="42B659C0" w:rsidR="00F84E16" w:rsidRPr="00854C26" w:rsidRDefault="00F84E16" w:rsidP="00BB2226">
      <w:pPr>
        <w:pStyle w:val="BodyText"/>
        <w:numPr>
          <w:ilvl w:val="0"/>
          <w:numId w:val="4"/>
        </w:numPr>
        <w:spacing w:line="480" w:lineRule="auto"/>
        <w:rPr>
          <w:sz w:val="30"/>
          <w:szCs w:val="30"/>
        </w:rPr>
      </w:pPr>
      <w:r>
        <w:rPr>
          <w:sz w:val="24"/>
          <w:szCs w:val="24"/>
        </w:rPr>
        <w:t xml:space="preserve">I will have compiled a list of who </w:t>
      </w:r>
      <w:r w:rsidR="008168C5">
        <w:rPr>
          <w:sz w:val="24"/>
          <w:szCs w:val="24"/>
        </w:rPr>
        <w:t xml:space="preserve">(what newspaper or reporter) </w:t>
      </w:r>
      <w:r>
        <w:rPr>
          <w:sz w:val="24"/>
          <w:szCs w:val="24"/>
        </w:rPr>
        <w:t xml:space="preserve">broke what transfer first. </w:t>
      </w:r>
      <w:r w:rsidR="00F970EC">
        <w:rPr>
          <w:sz w:val="24"/>
          <w:szCs w:val="24"/>
        </w:rPr>
        <w:t xml:space="preserve">This will be accomplished using the list of transfers from </w:t>
      </w:r>
      <w:r w:rsidR="00F970EC">
        <w:rPr>
          <w:i/>
          <w:sz w:val="24"/>
          <w:szCs w:val="24"/>
        </w:rPr>
        <w:t>Checkpoint 1</w:t>
      </w:r>
      <w:r w:rsidR="00F970EC">
        <w:rPr>
          <w:sz w:val="24"/>
          <w:szCs w:val="24"/>
        </w:rPr>
        <w:t xml:space="preserve"> and </w:t>
      </w:r>
      <w:r w:rsidR="00FA7C90">
        <w:rPr>
          <w:sz w:val="24"/>
          <w:szCs w:val="24"/>
        </w:rPr>
        <w:t xml:space="preserve">found using the </w:t>
      </w:r>
      <w:proofErr w:type="spellStart"/>
      <w:r w:rsidR="00FA7C90">
        <w:rPr>
          <w:i/>
          <w:sz w:val="24"/>
          <w:szCs w:val="24"/>
        </w:rPr>
        <w:t>GetOldTweets</w:t>
      </w:r>
      <w:proofErr w:type="spellEnd"/>
      <w:r w:rsidR="00FA7C90">
        <w:rPr>
          <w:i/>
          <w:sz w:val="24"/>
          <w:szCs w:val="24"/>
        </w:rPr>
        <w:t xml:space="preserve"> </w:t>
      </w:r>
      <w:r w:rsidR="00FA7C90">
        <w:rPr>
          <w:sz w:val="24"/>
          <w:szCs w:val="24"/>
        </w:rPr>
        <w:t xml:space="preserve">package. </w:t>
      </w:r>
      <w:r w:rsidR="00156A27">
        <w:rPr>
          <w:sz w:val="24"/>
          <w:szCs w:val="24"/>
        </w:rPr>
        <w:t xml:space="preserve">It will also be presented on the </w:t>
      </w:r>
      <w:r w:rsidR="00156A27">
        <w:rPr>
          <w:b/>
          <w:sz w:val="24"/>
          <w:szCs w:val="24"/>
        </w:rPr>
        <w:t xml:space="preserve">Newspaper/Reporter Transfer Statistics </w:t>
      </w:r>
      <w:r w:rsidR="00156A27">
        <w:rPr>
          <w:sz w:val="24"/>
          <w:szCs w:val="24"/>
        </w:rPr>
        <w:t xml:space="preserve">page on the web application. </w:t>
      </w:r>
      <w:r w:rsidR="00F970EC">
        <w:rPr>
          <w:sz w:val="24"/>
          <w:szCs w:val="24"/>
        </w:rPr>
        <w:t xml:space="preserve"> </w:t>
      </w:r>
    </w:p>
    <w:p w14:paraId="0F4D4BF5" w14:textId="77777777" w:rsidR="00B244F4" w:rsidRDefault="00B244F4" w:rsidP="00B244F4">
      <w:pPr>
        <w:pStyle w:val="BodyText"/>
        <w:spacing w:line="480" w:lineRule="auto"/>
        <w:ind w:left="0"/>
        <w:rPr>
          <w:b/>
          <w:sz w:val="30"/>
          <w:szCs w:val="30"/>
        </w:rPr>
      </w:pPr>
      <w:r>
        <w:rPr>
          <w:b/>
          <w:sz w:val="30"/>
          <w:szCs w:val="30"/>
        </w:rPr>
        <w:t>Checkpoint 3:</w:t>
      </w:r>
    </w:p>
    <w:p w14:paraId="2AD16950" w14:textId="548A0B18" w:rsidR="00634473" w:rsidRPr="00823F25" w:rsidRDefault="00B244F4" w:rsidP="00BB2226">
      <w:pPr>
        <w:pStyle w:val="BodyText"/>
        <w:numPr>
          <w:ilvl w:val="0"/>
          <w:numId w:val="5"/>
        </w:numPr>
        <w:spacing w:line="480" w:lineRule="auto"/>
        <w:rPr>
          <w:sz w:val="30"/>
          <w:szCs w:val="30"/>
        </w:rPr>
      </w:pPr>
      <w:r>
        <w:rPr>
          <w:sz w:val="24"/>
          <w:szCs w:val="24"/>
        </w:rPr>
        <w:t xml:space="preserve">I will have created an algorithm that will </w:t>
      </w:r>
      <w:r w:rsidR="00BC19E5">
        <w:rPr>
          <w:sz w:val="24"/>
          <w:szCs w:val="24"/>
        </w:rPr>
        <w:t>be able to go through tweets and find those that are transfer rumors</w:t>
      </w:r>
      <w:r w:rsidR="00D25771">
        <w:rPr>
          <w:sz w:val="24"/>
          <w:szCs w:val="24"/>
        </w:rPr>
        <w:t>/news</w:t>
      </w:r>
      <w:r w:rsidR="00BC19E5">
        <w:rPr>
          <w:sz w:val="24"/>
          <w:szCs w:val="24"/>
        </w:rPr>
        <w:t xml:space="preserve"> rather than just team news. </w:t>
      </w:r>
      <w:r w:rsidR="004116F2">
        <w:rPr>
          <w:sz w:val="24"/>
          <w:szCs w:val="24"/>
        </w:rPr>
        <w:t xml:space="preserve">This will be done using Named Entity Recognition in conjunction with Python’s NLTK package. </w:t>
      </w:r>
      <w:r w:rsidR="00B03614">
        <w:rPr>
          <w:sz w:val="24"/>
          <w:szCs w:val="24"/>
        </w:rPr>
        <w:t>The algorithm will gather tweet text from a CSV file</w:t>
      </w:r>
      <w:r w:rsidR="00164E24">
        <w:rPr>
          <w:sz w:val="24"/>
          <w:szCs w:val="24"/>
        </w:rPr>
        <w:t xml:space="preserve"> and </w:t>
      </w:r>
      <w:r w:rsidR="0042643B">
        <w:rPr>
          <w:sz w:val="24"/>
          <w:szCs w:val="24"/>
        </w:rPr>
        <w:t xml:space="preserve">determine if there is a player name and team </w:t>
      </w:r>
      <w:r w:rsidR="00FE5D72">
        <w:rPr>
          <w:sz w:val="24"/>
          <w:szCs w:val="24"/>
        </w:rPr>
        <w:t xml:space="preserve">in the tweet. </w:t>
      </w:r>
    </w:p>
    <w:p w14:paraId="149694E4" w14:textId="6B58C548" w:rsidR="00823F25" w:rsidRPr="00634473" w:rsidRDefault="00072852" w:rsidP="00BB2226">
      <w:pPr>
        <w:pStyle w:val="BodyText"/>
        <w:numPr>
          <w:ilvl w:val="1"/>
          <w:numId w:val="5"/>
        </w:numPr>
        <w:spacing w:line="480" w:lineRule="auto"/>
        <w:rPr>
          <w:sz w:val="30"/>
          <w:szCs w:val="30"/>
        </w:rPr>
      </w:pPr>
      <w:r>
        <w:rPr>
          <w:sz w:val="24"/>
          <w:szCs w:val="24"/>
        </w:rPr>
        <w:lastRenderedPageBreak/>
        <w:t>The</w:t>
      </w:r>
      <w:r w:rsidR="00823F25">
        <w:rPr>
          <w:sz w:val="24"/>
          <w:szCs w:val="24"/>
        </w:rPr>
        <w:t xml:space="preserve"> data will then be used to put into a </w:t>
      </w:r>
      <w:proofErr w:type="spellStart"/>
      <w:r w:rsidR="00823F25">
        <w:rPr>
          <w:sz w:val="24"/>
          <w:szCs w:val="24"/>
        </w:rPr>
        <w:t>Dataframe</w:t>
      </w:r>
      <w:proofErr w:type="spellEnd"/>
      <w:r w:rsidR="00823F25">
        <w:rPr>
          <w:sz w:val="24"/>
          <w:szCs w:val="24"/>
        </w:rPr>
        <w:t xml:space="preserve"> with the </w:t>
      </w:r>
      <w:r w:rsidR="00C84C32">
        <w:rPr>
          <w:sz w:val="24"/>
          <w:szCs w:val="24"/>
        </w:rPr>
        <w:t xml:space="preserve">player and </w:t>
      </w:r>
      <w:r w:rsidR="00823F25">
        <w:rPr>
          <w:sz w:val="24"/>
          <w:szCs w:val="24"/>
        </w:rPr>
        <w:t xml:space="preserve">team name, source (reporter or newspaper), </w:t>
      </w:r>
      <w:r w:rsidR="00C84C32">
        <w:rPr>
          <w:sz w:val="24"/>
          <w:szCs w:val="24"/>
        </w:rPr>
        <w:t xml:space="preserve">and link to tweet. </w:t>
      </w:r>
      <w:r>
        <w:rPr>
          <w:sz w:val="24"/>
          <w:szCs w:val="24"/>
        </w:rPr>
        <w:t xml:space="preserve">This will be exhibited </w:t>
      </w:r>
      <w:r w:rsidR="00AB67FE">
        <w:rPr>
          <w:sz w:val="24"/>
          <w:szCs w:val="24"/>
        </w:rPr>
        <w:t>through</w:t>
      </w:r>
      <w:r>
        <w:rPr>
          <w:sz w:val="24"/>
          <w:szCs w:val="24"/>
        </w:rPr>
        <w:t xml:space="preserve"> my Python code and the CSV file. </w:t>
      </w:r>
    </w:p>
    <w:p w14:paraId="4FBC6FF7" w14:textId="388407FE" w:rsidR="00BB2226" w:rsidRPr="0076223D" w:rsidRDefault="00634473" w:rsidP="00BB2226">
      <w:pPr>
        <w:pStyle w:val="BodyText"/>
        <w:numPr>
          <w:ilvl w:val="0"/>
          <w:numId w:val="5"/>
        </w:numPr>
        <w:spacing w:line="480" w:lineRule="auto"/>
        <w:rPr>
          <w:sz w:val="30"/>
          <w:szCs w:val="30"/>
        </w:rPr>
      </w:pPr>
      <w:r>
        <w:rPr>
          <w:sz w:val="24"/>
          <w:szCs w:val="24"/>
        </w:rPr>
        <w:t>I wi</w:t>
      </w:r>
      <w:r w:rsidR="00EF30B9">
        <w:rPr>
          <w:sz w:val="24"/>
          <w:szCs w:val="24"/>
        </w:rPr>
        <w:t xml:space="preserve">ll create and display </w:t>
      </w:r>
      <w:r w:rsidR="00820950">
        <w:rPr>
          <w:sz w:val="24"/>
          <w:szCs w:val="24"/>
        </w:rPr>
        <w:t>graphs and a visualization</w:t>
      </w:r>
      <w:r w:rsidR="00164E24">
        <w:rPr>
          <w:sz w:val="24"/>
          <w:szCs w:val="24"/>
        </w:rPr>
        <w:t xml:space="preserve"> </w:t>
      </w:r>
      <w:r w:rsidR="00EF30B9">
        <w:rPr>
          <w:sz w:val="24"/>
          <w:szCs w:val="24"/>
        </w:rPr>
        <w:t>created via the Python Pandas package</w:t>
      </w:r>
      <w:r w:rsidR="00C7670D">
        <w:rPr>
          <w:sz w:val="24"/>
          <w:szCs w:val="24"/>
        </w:rPr>
        <w:t>. They</w:t>
      </w:r>
      <w:r w:rsidR="00CA1D78">
        <w:rPr>
          <w:sz w:val="24"/>
          <w:szCs w:val="24"/>
        </w:rPr>
        <w:t xml:space="preserve"> </w:t>
      </w:r>
      <w:r w:rsidR="0021128B">
        <w:rPr>
          <w:sz w:val="24"/>
          <w:szCs w:val="24"/>
        </w:rPr>
        <w:t xml:space="preserve">will </w:t>
      </w:r>
      <w:r w:rsidR="00C7670D">
        <w:rPr>
          <w:sz w:val="24"/>
          <w:szCs w:val="24"/>
        </w:rPr>
        <w:t xml:space="preserve">include: </w:t>
      </w:r>
      <w:r w:rsidR="00614168">
        <w:rPr>
          <w:sz w:val="24"/>
          <w:szCs w:val="24"/>
        </w:rPr>
        <w:t xml:space="preserve">a histogram </w:t>
      </w:r>
      <w:r w:rsidR="0083595F">
        <w:rPr>
          <w:sz w:val="24"/>
          <w:szCs w:val="24"/>
        </w:rPr>
        <w:t xml:space="preserve">showing the </w:t>
      </w:r>
      <w:r w:rsidR="00C7670D">
        <w:rPr>
          <w:sz w:val="24"/>
          <w:szCs w:val="24"/>
        </w:rPr>
        <w:t>number of transfers over time</w:t>
      </w:r>
      <w:r w:rsidR="00A756ED">
        <w:rPr>
          <w:sz w:val="24"/>
          <w:szCs w:val="24"/>
        </w:rPr>
        <w:t xml:space="preserve">, </w:t>
      </w:r>
      <w:r w:rsidR="002C78FD">
        <w:rPr>
          <w:sz w:val="24"/>
          <w:szCs w:val="24"/>
        </w:rPr>
        <w:t>rumors</w:t>
      </w:r>
      <w:r w:rsidR="006229F7">
        <w:rPr>
          <w:sz w:val="24"/>
          <w:szCs w:val="24"/>
        </w:rPr>
        <w:t>/tweets</w:t>
      </w:r>
      <w:r w:rsidR="002C78FD">
        <w:rPr>
          <w:sz w:val="24"/>
          <w:szCs w:val="24"/>
        </w:rPr>
        <w:t xml:space="preserve"> per day</w:t>
      </w:r>
      <w:r w:rsidR="00EA41D8">
        <w:rPr>
          <w:sz w:val="24"/>
          <w:szCs w:val="24"/>
        </w:rPr>
        <w:t xml:space="preserve"> by reporter</w:t>
      </w:r>
      <w:r w:rsidR="00CF2B38">
        <w:rPr>
          <w:sz w:val="24"/>
          <w:szCs w:val="24"/>
        </w:rPr>
        <w:t xml:space="preserve">, </w:t>
      </w:r>
      <w:r w:rsidR="00601A40">
        <w:rPr>
          <w:sz w:val="24"/>
          <w:szCs w:val="24"/>
        </w:rPr>
        <w:t>and rumor accuracy by newspaper</w:t>
      </w:r>
      <w:r w:rsidR="00C738A0">
        <w:rPr>
          <w:sz w:val="24"/>
          <w:szCs w:val="24"/>
        </w:rPr>
        <w:t xml:space="preserve">. </w:t>
      </w:r>
      <w:r w:rsidR="00852B2B">
        <w:rPr>
          <w:sz w:val="24"/>
          <w:szCs w:val="24"/>
        </w:rPr>
        <w:t xml:space="preserve"> </w:t>
      </w:r>
      <w:r w:rsidR="00BA1C6F">
        <w:rPr>
          <w:sz w:val="24"/>
          <w:szCs w:val="24"/>
        </w:rPr>
        <w:t xml:space="preserve">The graphs will be exhibited on the </w:t>
      </w:r>
      <w:r w:rsidR="00BA1C6F">
        <w:rPr>
          <w:b/>
          <w:sz w:val="24"/>
          <w:szCs w:val="24"/>
        </w:rPr>
        <w:t xml:space="preserve">Newspaper/Transfer Statistics page. </w:t>
      </w:r>
    </w:p>
    <w:p w14:paraId="7B0039BD" w14:textId="52B3EF5C" w:rsidR="007F2B04" w:rsidRDefault="007F2B04" w:rsidP="007F2B04">
      <w:pPr>
        <w:pStyle w:val="BodyText"/>
        <w:spacing w:line="480" w:lineRule="auto"/>
        <w:ind w:left="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Checkpoint 4: </w:t>
      </w:r>
    </w:p>
    <w:p w14:paraId="331DADE1" w14:textId="570172B9" w:rsidR="001744B6" w:rsidRPr="00805AE3" w:rsidRDefault="004B5D44" w:rsidP="00BB2226">
      <w:pPr>
        <w:pStyle w:val="BodyText"/>
        <w:numPr>
          <w:ilvl w:val="0"/>
          <w:numId w:val="6"/>
        </w:numPr>
        <w:spacing w:line="480" w:lineRule="auto"/>
        <w:rPr>
          <w:b/>
          <w:sz w:val="30"/>
          <w:szCs w:val="30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Transfer Reliability Guide </w:t>
      </w:r>
      <w:r>
        <w:rPr>
          <w:sz w:val="24"/>
          <w:szCs w:val="24"/>
        </w:rPr>
        <w:t xml:space="preserve">page will be completed and presented. </w:t>
      </w:r>
      <w:r w:rsidR="00D02A82">
        <w:rPr>
          <w:sz w:val="24"/>
          <w:szCs w:val="24"/>
        </w:rPr>
        <w:t xml:space="preserve">Based on </w:t>
      </w:r>
      <w:r w:rsidR="00D145EB">
        <w:rPr>
          <w:sz w:val="24"/>
          <w:szCs w:val="24"/>
        </w:rPr>
        <w:t xml:space="preserve">the computed </w:t>
      </w:r>
      <w:r w:rsidR="00D02A82">
        <w:rPr>
          <w:sz w:val="24"/>
          <w:szCs w:val="24"/>
        </w:rPr>
        <w:t xml:space="preserve">historical accuracy </w:t>
      </w:r>
      <w:r w:rsidR="00D145EB">
        <w:rPr>
          <w:sz w:val="24"/>
          <w:szCs w:val="24"/>
        </w:rPr>
        <w:t xml:space="preserve">by reporter/newspaper and research, the </w:t>
      </w:r>
      <w:r w:rsidR="007E5F58">
        <w:rPr>
          <w:sz w:val="24"/>
          <w:szCs w:val="24"/>
        </w:rPr>
        <w:t xml:space="preserve">guide will contain Hierarchal Tiers (1-3) </w:t>
      </w:r>
      <w:r w:rsidR="00A16F76">
        <w:rPr>
          <w:sz w:val="24"/>
          <w:szCs w:val="24"/>
        </w:rPr>
        <w:t xml:space="preserve">with the corresponding reporters and newspapers. </w:t>
      </w:r>
      <w:r w:rsidR="00180711">
        <w:rPr>
          <w:sz w:val="24"/>
          <w:szCs w:val="24"/>
        </w:rPr>
        <w:t xml:space="preserve">For instance, Tier 1 will have John Smith from Sky Sports, meaning he is very accurate and reliable. </w:t>
      </w:r>
    </w:p>
    <w:p w14:paraId="66A3215C" w14:textId="77777777" w:rsidR="00605A7E" w:rsidRPr="00605A7E" w:rsidRDefault="00605A7E" w:rsidP="00605A7E">
      <w:pPr>
        <w:pStyle w:val="BodyText"/>
        <w:numPr>
          <w:ilvl w:val="0"/>
          <w:numId w:val="6"/>
        </w:numPr>
        <w:spacing w:line="480" w:lineRule="auto"/>
        <w:rPr>
          <w:b/>
          <w:sz w:val="30"/>
          <w:szCs w:val="30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Rumor Aggregator Page </w:t>
      </w:r>
      <w:r>
        <w:rPr>
          <w:sz w:val="24"/>
          <w:szCs w:val="24"/>
        </w:rPr>
        <w:t xml:space="preserve">will include the dropdown menu – giving the user the ability to select a team and the program will gather a list of recent rumors from reporters and newspapers and display them in a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as previously mentioned (Source, Player Name, Tweet Text and Link to Tweet).</w:t>
      </w:r>
    </w:p>
    <w:p w14:paraId="4765634C" w14:textId="331D2388" w:rsidR="00605A7E" w:rsidRPr="00605A7E" w:rsidRDefault="005D3017" w:rsidP="00605A7E">
      <w:pPr>
        <w:pStyle w:val="BodyText"/>
        <w:numPr>
          <w:ilvl w:val="1"/>
          <w:numId w:val="6"/>
        </w:numPr>
        <w:spacing w:line="480" w:lineRule="auto"/>
        <w:rPr>
          <w:sz w:val="30"/>
          <w:szCs w:val="30"/>
        </w:rPr>
      </w:pPr>
      <w:r>
        <w:rPr>
          <w:sz w:val="24"/>
          <w:szCs w:val="24"/>
        </w:rPr>
        <w:lastRenderedPageBreak/>
        <w:t xml:space="preserve">Additionally, to personalize the page, a banner/club logo of that team will appear below the rumors. </w:t>
      </w:r>
    </w:p>
    <w:p w14:paraId="0D081096" w14:textId="66344466" w:rsidR="00BB2226" w:rsidRDefault="00CC5D8B" w:rsidP="00F96BDD">
      <w:pPr>
        <w:pStyle w:val="Heading1"/>
        <w:numPr>
          <w:ilvl w:val="0"/>
          <w:numId w:val="0"/>
        </w:numPr>
      </w:pPr>
      <w:bookmarkStart w:id="17" w:name="_VII.__Future"/>
      <w:bookmarkEnd w:id="17"/>
      <w:r>
        <w:t>IV</w:t>
      </w:r>
      <w:r w:rsidR="00FF7FB9">
        <w:t xml:space="preserve">.  </w:t>
      </w:r>
      <w:r w:rsidR="005C32AC">
        <w:t>Future Enhancements</w:t>
      </w:r>
    </w:p>
    <w:p w14:paraId="220B68A5" w14:textId="77777777" w:rsidR="00DD2532" w:rsidRPr="00DD2532" w:rsidRDefault="00DD2532" w:rsidP="00DD2532"/>
    <w:p w14:paraId="639DDD93" w14:textId="77777777" w:rsidR="00BB2226" w:rsidRDefault="00BB2226" w:rsidP="00BB2226"/>
    <w:p w14:paraId="3A4A2CF1" w14:textId="421C0DE7" w:rsidR="00BB2226" w:rsidRDefault="00BB2226" w:rsidP="00BB2226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Implement in the program the ability to gather live tweets from Twitter and filter by looking at verified sources rather than looking only at a list of reporters that I created. </w:t>
      </w:r>
    </w:p>
    <w:p w14:paraId="2ABA5603" w14:textId="5D72881A" w:rsidR="00DD2532" w:rsidRDefault="00DD2532" w:rsidP="00BB2226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Produce more meaningful visualizations (as I have </w:t>
      </w:r>
      <w:r w:rsidR="00997AC6">
        <w:rPr>
          <w:sz w:val="24"/>
          <w:szCs w:val="24"/>
        </w:rPr>
        <w:t xml:space="preserve">only a </w:t>
      </w:r>
      <w:r>
        <w:rPr>
          <w:sz w:val="24"/>
          <w:szCs w:val="24"/>
        </w:rPr>
        <w:t xml:space="preserve">little experience in this field, more education and practical experience will help). </w:t>
      </w:r>
    </w:p>
    <w:p w14:paraId="6DE8B9D3" w14:textId="6B32682C" w:rsidR="0016747F" w:rsidRDefault="00DA724B" w:rsidP="00BB2226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Look for rumors in</w:t>
      </w:r>
      <w:r w:rsidR="0016747F">
        <w:rPr>
          <w:sz w:val="24"/>
          <w:szCs w:val="24"/>
        </w:rPr>
        <w:t xml:space="preserve"> teams outside the English Premier League – the Premier League is always at the top for amount spent per transfer window, but other leagues have an abundance of transfer rumors as well. </w:t>
      </w:r>
    </w:p>
    <w:p w14:paraId="7A8C58ED" w14:textId="0D3D6DD5" w:rsidR="00913E08" w:rsidRPr="00BB2226" w:rsidRDefault="00913E08" w:rsidP="00BB2226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Produce a more powerful and accurate algorithm for name extraction from Tweet text – it can be extremely difficult as not every Tweet from a reporter will be identical. </w:t>
      </w:r>
    </w:p>
    <w:p w14:paraId="3C3683DE" w14:textId="77777777" w:rsidR="008959DA" w:rsidRDefault="008959DA" w:rsidP="001A3586">
      <w:pPr>
        <w:pStyle w:val="BodyText"/>
      </w:pPr>
    </w:p>
    <w:p w14:paraId="3E4530EB" w14:textId="77777777" w:rsidR="00163437" w:rsidRDefault="00163437" w:rsidP="00CB182B">
      <w:pPr>
        <w:pStyle w:val="BodyText"/>
        <w:ind w:left="0"/>
      </w:pPr>
    </w:p>
    <w:p w14:paraId="126DB9B0" w14:textId="33B0B55B" w:rsidR="00BE41BF" w:rsidRDefault="00CC5D8B" w:rsidP="00634201">
      <w:pPr>
        <w:pStyle w:val="Heading1"/>
        <w:numPr>
          <w:ilvl w:val="0"/>
          <w:numId w:val="0"/>
        </w:numPr>
      </w:pPr>
      <w:r>
        <w:t>X</w:t>
      </w:r>
      <w:r w:rsidR="005B5C0C">
        <w:t xml:space="preserve">. </w:t>
      </w:r>
      <w:r w:rsidR="005B5C0C">
        <w:tab/>
      </w:r>
      <w:r w:rsidR="009C6828">
        <w:t>Bibliography</w:t>
      </w:r>
    </w:p>
    <w:p w14:paraId="1EE85691" w14:textId="77777777" w:rsidR="008E23E5" w:rsidRPr="008E23E5" w:rsidRDefault="008E23E5" w:rsidP="008E23E5"/>
    <w:p w14:paraId="524DC900" w14:textId="0B980DBD" w:rsidR="008E23E5" w:rsidRDefault="00C1623C" w:rsidP="006117FA">
      <w:pPr>
        <w:pStyle w:val="Heading1"/>
        <w:numPr>
          <w:ilvl w:val="0"/>
          <w:numId w:val="0"/>
        </w:numPr>
        <w:rPr>
          <w:sz w:val="26"/>
          <w:szCs w:val="26"/>
        </w:rPr>
      </w:pPr>
      <w:hyperlink r:id="rId9" w:history="1">
        <w:r w:rsidR="008E23E5" w:rsidRPr="00E74E19">
          <w:rPr>
            <w:rStyle w:val="Hyperlink"/>
            <w:sz w:val="26"/>
            <w:szCs w:val="26"/>
          </w:rPr>
          <w:t>https://github.com/Jefferson-Henrique/GetOldTweets-python</w:t>
        </w:r>
      </w:hyperlink>
    </w:p>
    <w:p w14:paraId="6059A080" w14:textId="6F69B650" w:rsidR="00AF68F4" w:rsidRDefault="00C1623C" w:rsidP="006117FA">
      <w:pPr>
        <w:pStyle w:val="Heading1"/>
        <w:numPr>
          <w:ilvl w:val="0"/>
          <w:numId w:val="0"/>
        </w:numPr>
        <w:rPr>
          <w:sz w:val="26"/>
          <w:szCs w:val="26"/>
        </w:rPr>
      </w:pPr>
      <w:hyperlink r:id="rId10" w:history="1">
        <w:r w:rsidR="00AF68F4" w:rsidRPr="00E74E19">
          <w:rPr>
            <w:rStyle w:val="Hyperlink"/>
            <w:sz w:val="26"/>
            <w:szCs w:val="26"/>
          </w:rPr>
          <w:t>http://docs.tweepy.org/en/v3.5.0/</w:t>
        </w:r>
      </w:hyperlink>
    </w:p>
    <w:p w14:paraId="50DA2F4F" w14:textId="20A24A46" w:rsidR="00BB2226" w:rsidRDefault="00C1623C" w:rsidP="006117FA">
      <w:pPr>
        <w:pStyle w:val="Heading1"/>
        <w:numPr>
          <w:ilvl w:val="0"/>
          <w:numId w:val="0"/>
        </w:numPr>
        <w:rPr>
          <w:sz w:val="26"/>
          <w:szCs w:val="26"/>
        </w:rPr>
      </w:pPr>
      <w:hyperlink r:id="rId11" w:history="1">
        <w:r w:rsidR="00BB2226" w:rsidRPr="00E74E19">
          <w:rPr>
            <w:rStyle w:val="Hyperlink"/>
            <w:sz w:val="26"/>
            <w:szCs w:val="26"/>
          </w:rPr>
          <w:t>http://flask.pocoo.org/</w:t>
        </w:r>
      </w:hyperlink>
    </w:p>
    <w:p w14:paraId="30EE948B" w14:textId="5D55BE4B" w:rsidR="00A479CA" w:rsidRPr="008E23E5" w:rsidRDefault="00A479CA" w:rsidP="006117FA">
      <w:pPr>
        <w:pStyle w:val="Heading1"/>
        <w:numPr>
          <w:ilvl w:val="0"/>
          <w:numId w:val="0"/>
        </w:numPr>
        <w:rPr>
          <w:sz w:val="26"/>
          <w:szCs w:val="26"/>
        </w:rPr>
      </w:pPr>
    </w:p>
    <w:sectPr w:rsidR="00A479CA" w:rsidRPr="008E23E5" w:rsidSect="00472879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BDC5CC" w14:textId="77777777" w:rsidR="00C1623C" w:rsidRDefault="00C1623C" w:rsidP="00D65E51">
      <w:r>
        <w:separator/>
      </w:r>
    </w:p>
  </w:endnote>
  <w:endnote w:type="continuationSeparator" w:id="0">
    <w:p w14:paraId="582CDDBB" w14:textId="77777777" w:rsidR="00C1623C" w:rsidRDefault="00C1623C" w:rsidP="00D6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2C45D" w14:textId="77777777" w:rsidR="00C1623C" w:rsidRDefault="00C1623C" w:rsidP="00DA4CC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140C3C" w14:textId="77777777" w:rsidR="00C1623C" w:rsidRDefault="00C1623C" w:rsidP="00DA4CC2">
    <w:pPr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C8782E" w14:textId="77777777" w:rsidR="00C1623C" w:rsidRDefault="00C1623C" w:rsidP="00DA4CC2">
    <w:pPr>
      <w:ind w:right="360"/>
      <w:jc w:val="right"/>
    </w:pPr>
    <w:r w:rsidRPr="00DA4CC2">
      <w:rPr>
        <w:rStyle w:val="PageNumber"/>
      </w:rPr>
      <w:t xml:space="preserve">Page </w:t>
    </w:r>
    <w:r w:rsidRPr="00882474">
      <w:rPr>
        <w:rStyle w:val="PageNumber"/>
        <w:b/>
      </w:rPr>
      <w:fldChar w:fldCharType="begin"/>
    </w:r>
    <w:r w:rsidRPr="00882474">
      <w:rPr>
        <w:rStyle w:val="PageNumber"/>
        <w:b/>
      </w:rPr>
      <w:instrText xml:space="preserve"> PAGE </w:instrText>
    </w:r>
    <w:r w:rsidRPr="00882474">
      <w:rPr>
        <w:rStyle w:val="PageNumber"/>
        <w:b/>
      </w:rPr>
      <w:fldChar w:fldCharType="separate"/>
    </w:r>
    <w:r w:rsidR="00B4596C">
      <w:rPr>
        <w:rStyle w:val="PageNumber"/>
        <w:b/>
        <w:noProof/>
      </w:rPr>
      <w:t>9</w:t>
    </w:r>
    <w:r w:rsidRPr="00882474">
      <w:rPr>
        <w:rStyle w:val="PageNumber"/>
        <w:b/>
      </w:rPr>
      <w:fldChar w:fldCharType="end"/>
    </w:r>
    <w:r w:rsidRPr="00DA4CC2">
      <w:rPr>
        <w:rStyle w:val="PageNumber"/>
      </w:rPr>
      <w:t xml:space="preserve"> of </w:t>
    </w:r>
    <w:r w:rsidRPr="00DA4CC2">
      <w:rPr>
        <w:rStyle w:val="PageNumber"/>
      </w:rPr>
      <w:fldChar w:fldCharType="begin"/>
    </w:r>
    <w:r w:rsidRPr="00DA4CC2">
      <w:rPr>
        <w:rStyle w:val="PageNumber"/>
      </w:rPr>
      <w:instrText xml:space="preserve"> NUMPAGES </w:instrText>
    </w:r>
    <w:r w:rsidRPr="00DA4CC2">
      <w:rPr>
        <w:rStyle w:val="PageNumber"/>
      </w:rPr>
      <w:fldChar w:fldCharType="separate"/>
    </w:r>
    <w:r w:rsidR="00B4596C">
      <w:rPr>
        <w:rStyle w:val="PageNumber"/>
        <w:noProof/>
      </w:rPr>
      <w:t>12</w:t>
    </w:r>
    <w:r w:rsidRPr="00DA4CC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937F1" w14:textId="77777777" w:rsidR="00C1623C" w:rsidRDefault="00C1623C" w:rsidP="00D65E51">
      <w:r>
        <w:separator/>
      </w:r>
    </w:p>
  </w:footnote>
  <w:footnote w:type="continuationSeparator" w:id="0">
    <w:p w14:paraId="7A58E3C0" w14:textId="77777777" w:rsidR="00C1623C" w:rsidRDefault="00C1623C" w:rsidP="00D65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20C"/>
    <w:multiLevelType w:val="hybridMultilevel"/>
    <w:tmpl w:val="9B34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52476"/>
    <w:multiLevelType w:val="hybridMultilevel"/>
    <w:tmpl w:val="E7DC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629D1"/>
    <w:multiLevelType w:val="hybridMultilevel"/>
    <w:tmpl w:val="C284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2152AB"/>
    <w:multiLevelType w:val="hybridMultilevel"/>
    <w:tmpl w:val="3F8A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736D1D"/>
    <w:multiLevelType w:val="hybridMultilevel"/>
    <w:tmpl w:val="943AE9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A258A"/>
    <w:multiLevelType w:val="hybridMultilevel"/>
    <w:tmpl w:val="A210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C1314F"/>
    <w:multiLevelType w:val="hybridMultilevel"/>
    <w:tmpl w:val="B4FE2B2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71593AF1"/>
    <w:multiLevelType w:val="hybridMultilevel"/>
    <w:tmpl w:val="651C44BA"/>
    <w:lvl w:ilvl="0" w:tplc="A28EAED2">
      <w:start w:val="1"/>
      <w:numFmt w:val="upperRoman"/>
      <w:pStyle w:val="Heading1"/>
      <w:lvlText w:val="%1.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34"/>
    <w:rsid w:val="00024928"/>
    <w:rsid w:val="00031785"/>
    <w:rsid w:val="00036E81"/>
    <w:rsid w:val="00043F71"/>
    <w:rsid w:val="000443F6"/>
    <w:rsid w:val="00046D45"/>
    <w:rsid w:val="00050378"/>
    <w:rsid w:val="00056719"/>
    <w:rsid w:val="000709C9"/>
    <w:rsid w:val="00072852"/>
    <w:rsid w:val="0007502E"/>
    <w:rsid w:val="00084862"/>
    <w:rsid w:val="000B4D18"/>
    <w:rsid w:val="000E110F"/>
    <w:rsid w:val="000E1F08"/>
    <w:rsid w:val="000E4F76"/>
    <w:rsid w:val="000E61FD"/>
    <w:rsid w:val="000F2129"/>
    <w:rsid w:val="001002F5"/>
    <w:rsid w:val="001010F9"/>
    <w:rsid w:val="00101ECD"/>
    <w:rsid w:val="00104A74"/>
    <w:rsid w:val="00106B29"/>
    <w:rsid w:val="00117974"/>
    <w:rsid w:val="00124A71"/>
    <w:rsid w:val="00124D8D"/>
    <w:rsid w:val="0014257B"/>
    <w:rsid w:val="00146E70"/>
    <w:rsid w:val="001503D6"/>
    <w:rsid w:val="00156A27"/>
    <w:rsid w:val="00163437"/>
    <w:rsid w:val="0016377B"/>
    <w:rsid w:val="00164E24"/>
    <w:rsid w:val="0016526D"/>
    <w:rsid w:val="0016747F"/>
    <w:rsid w:val="00171B36"/>
    <w:rsid w:val="001744B6"/>
    <w:rsid w:val="00180711"/>
    <w:rsid w:val="0019123D"/>
    <w:rsid w:val="00194227"/>
    <w:rsid w:val="001A3586"/>
    <w:rsid w:val="001B1E29"/>
    <w:rsid w:val="001B6211"/>
    <w:rsid w:val="001D3D9A"/>
    <w:rsid w:val="001F0531"/>
    <w:rsid w:val="001F5AE2"/>
    <w:rsid w:val="0021128B"/>
    <w:rsid w:val="00233BC3"/>
    <w:rsid w:val="0023511D"/>
    <w:rsid w:val="002450A5"/>
    <w:rsid w:val="00245BB2"/>
    <w:rsid w:val="00250FF4"/>
    <w:rsid w:val="002576B0"/>
    <w:rsid w:val="00260F89"/>
    <w:rsid w:val="002640A5"/>
    <w:rsid w:val="00265335"/>
    <w:rsid w:val="00273B9C"/>
    <w:rsid w:val="00274973"/>
    <w:rsid w:val="002839D0"/>
    <w:rsid w:val="00283E6F"/>
    <w:rsid w:val="00285E63"/>
    <w:rsid w:val="00285F2F"/>
    <w:rsid w:val="00291939"/>
    <w:rsid w:val="002A1CF8"/>
    <w:rsid w:val="002A3728"/>
    <w:rsid w:val="002A3978"/>
    <w:rsid w:val="002C1015"/>
    <w:rsid w:val="002C78FD"/>
    <w:rsid w:val="002C7FE5"/>
    <w:rsid w:val="002D1EA5"/>
    <w:rsid w:val="002D5D16"/>
    <w:rsid w:val="002E20C5"/>
    <w:rsid w:val="002E568A"/>
    <w:rsid w:val="003005FD"/>
    <w:rsid w:val="0030196D"/>
    <w:rsid w:val="003125C6"/>
    <w:rsid w:val="003254B6"/>
    <w:rsid w:val="00345AC5"/>
    <w:rsid w:val="0036193A"/>
    <w:rsid w:val="00377112"/>
    <w:rsid w:val="00391252"/>
    <w:rsid w:val="00391853"/>
    <w:rsid w:val="00392865"/>
    <w:rsid w:val="003A1D1A"/>
    <w:rsid w:val="003A767D"/>
    <w:rsid w:val="003B0BBC"/>
    <w:rsid w:val="003B3046"/>
    <w:rsid w:val="003B6934"/>
    <w:rsid w:val="003B71E5"/>
    <w:rsid w:val="003D19FF"/>
    <w:rsid w:val="003D6CF4"/>
    <w:rsid w:val="003E0063"/>
    <w:rsid w:val="003E3510"/>
    <w:rsid w:val="003F158B"/>
    <w:rsid w:val="003F2AC5"/>
    <w:rsid w:val="003F69FA"/>
    <w:rsid w:val="003F7ECB"/>
    <w:rsid w:val="00406D80"/>
    <w:rsid w:val="004116F2"/>
    <w:rsid w:val="00416578"/>
    <w:rsid w:val="00421B2B"/>
    <w:rsid w:val="0042241D"/>
    <w:rsid w:val="0042643B"/>
    <w:rsid w:val="00437081"/>
    <w:rsid w:val="004374BA"/>
    <w:rsid w:val="00442F7B"/>
    <w:rsid w:val="00444B38"/>
    <w:rsid w:val="004457C2"/>
    <w:rsid w:val="00453C12"/>
    <w:rsid w:val="00454DF1"/>
    <w:rsid w:val="00454E18"/>
    <w:rsid w:val="00472879"/>
    <w:rsid w:val="00477F89"/>
    <w:rsid w:val="00480BF5"/>
    <w:rsid w:val="004A546F"/>
    <w:rsid w:val="004B5D44"/>
    <w:rsid w:val="004C5209"/>
    <w:rsid w:val="004C78FC"/>
    <w:rsid w:val="004C7A54"/>
    <w:rsid w:val="004D05E5"/>
    <w:rsid w:val="004E4D58"/>
    <w:rsid w:val="00501E01"/>
    <w:rsid w:val="005036BD"/>
    <w:rsid w:val="00505BF2"/>
    <w:rsid w:val="005143C1"/>
    <w:rsid w:val="005204CE"/>
    <w:rsid w:val="0052205E"/>
    <w:rsid w:val="00525065"/>
    <w:rsid w:val="00532B44"/>
    <w:rsid w:val="00544387"/>
    <w:rsid w:val="005665A4"/>
    <w:rsid w:val="00575738"/>
    <w:rsid w:val="0057705E"/>
    <w:rsid w:val="00582B50"/>
    <w:rsid w:val="00585E26"/>
    <w:rsid w:val="005A33E7"/>
    <w:rsid w:val="005B52C6"/>
    <w:rsid w:val="005B5C0C"/>
    <w:rsid w:val="005B6D8E"/>
    <w:rsid w:val="005C32AC"/>
    <w:rsid w:val="005D3017"/>
    <w:rsid w:val="005D4E4F"/>
    <w:rsid w:val="005E1774"/>
    <w:rsid w:val="005E4DB7"/>
    <w:rsid w:val="005F2568"/>
    <w:rsid w:val="00600881"/>
    <w:rsid w:val="00601A40"/>
    <w:rsid w:val="00605A7E"/>
    <w:rsid w:val="00606BFB"/>
    <w:rsid w:val="006117FA"/>
    <w:rsid w:val="00614168"/>
    <w:rsid w:val="00615CE5"/>
    <w:rsid w:val="0062112A"/>
    <w:rsid w:val="006229F7"/>
    <w:rsid w:val="00634201"/>
    <w:rsid w:val="00634473"/>
    <w:rsid w:val="00637CA0"/>
    <w:rsid w:val="00661029"/>
    <w:rsid w:val="00663A74"/>
    <w:rsid w:val="006648EB"/>
    <w:rsid w:val="0066542F"/>
    <w:rsid w:val="00666C60"/>
    <w:rsid w:val="006736EC"/>
    <w:rsid w:val="0067631E"/>
    <w:rsid w:val="006A4770"/>
    <w:rsid w:val="006B53B6"/>
    <w:rsid w:val="006D4F60"/>
    <w:rsid w:val="006F150B"/>
    <w:rsid w:val="006F2376"/>
    <w:rsid w:val="007004D6"/>
    <w:rsid w:val="00700903"/>
    <w:rsid w:val="007015BD"/>
    <w:rsid w:val="00703243"/>
    <w:rsid w:val="00704F2D"/>
    <w:rsid w:val="00722DD9"/>
    <w:rsid w:val="007263E2"/>
    <w:rsid w:val="00734E86"/>
    <w:rsid w:val="00737B1E"/>
    <w:rsid w:val="00743179"/>
    <w:rsid w:val="00743D1C"/>
    <w:rsid w:val="00756EA3"/>
    <w:rsid w:val="0076223D"/>
    <w:rsid w:val="00766A5A"/>
    <w:rsid w:val="0079294B"/>
    <w:rsid w:val="0079307C"/>
    <w:rsid w:val="007941A1"/>
    <w:rsid w:val="00797D9B"/>
    <w:rsid w:val="007A3C88"/>
    <w:rsid w:val="007C047A"/>
    <w:rsid w:val="007D140D"/>
    <w:rsid w:val="007D7A90"/>
    <w:rsid w:val="007E05A1"/>
    <w:rsid w:val="007E1D37"/>
    <w:rsid w:val="007E5F58"/>
    <w:rsid w:val="007F2B04"/>
    <w:rsid w:val="007F35BC"/>
    <w:rsid w:val="00803EF0"/>
    <w:rsid w:val="00805AE3"/>
    <w:rsid w:val="008168C5"/>
    <w:rsid w:val="00820950"/>
    <w:rsid w:val="00823F25"/>
    <w:rsid w:val="00825D18"/>
    <w:rsid w:val="0083595F"/>
    <w:rsid w:val="008450DC"/>
    <w:rsid w:val="00852B2B"/>
    <w:rsid w:val="00853E1E"/>
    <w:rsid w:val="00854C26"/>
    <w:rsid w:val="0086448F"/>
    <w:rsid w:val="00872CF4"/>
    <w:rsid w:val="00882474"/>
    <w:rsid w:val="00883932"/>
    <w:rsid w:val="00891DB8"/>
    <w:rsid w:val="008955D4"/>
    <w:rsid w:val="008959DA"/>
    <w:rsid w:val="008A18C3"/>
    <w:rsid w:val="008A3754"/>
    <w:rsid w:val="008A59A4"/>
    <w:rsid w:val="008A6165"/>
    <w:rsid w:val="008D5064"/>
    <w:rsid w:val="008D7B88"/>
    <w:rsid w:val="008E23E5"/>
    <w:rsid w:val="008F04A3"/>
    <w:rsid w:val="009013C6"/>
    <w:rsid w:val="009025D6"/>
    <w:rsid w:val="00902B58"/>
    <w:rsid w:val="00903DC3"/>
    <w:rsid w:val="00910EA5"/>
    <w:rsid w:val="00913E08"/>
    <w:rsid w:val="00917A86"/>
    <w:rsid w:val="009278FF"/>
    <w:rsid w:val="00931C30"/>
    <w:rsid w:val="0093266C"/>
    <w:rsid w:val="00940895"/>
    <w:rsid w:val="009464D1"/>
    <w:rsid w:val="0094782A"/>
    <w:rsid w:val="0095195E"/>
    <w:rsid w:val="0095351D"/>
    <w:rsid w:val="00961DAE"/>
    <w:rsid w:val="009658B0"/>
    <w:rsid w:val="00970EA0"/>
    <w:rsid w:val="0097381D"/>
    <w:rsid w:val="0097400E"/>
    <w:rsid w:val="00983797"/>
    <w:rsid w:val="00985EB7"/>
    <w:rsid w:val="009907EB"/>
    <w:rsid w:val="00997AC6"/>
    <w:rsid w:val="009A38C7"/>
    <w:rsid w:val="009A4679"/>
    <w:rsid w:val="009C6828"/>
    <w:rsid w:val="009D673B"/>
    <w:rsid w:val="009E2334"/>
    <w:rsid w:val="009F4E29"/>
    <w:rsid w:val="00A078CD"/>
    <w:rsid w:val="00A13ACD"/>
    <w:rsid w:val="00A16F76"/>
    <w:rsid w:val="00A202B5"/>
    <w:rsid w:val="00A246C3"/>
    <w:rsid w:val="00A41F72"/>
    <w:rsid w:val="00A43082"/>
    <w:rsid w:val="00A479CA"/>
    <w:rsid w:val="00A5252F"/>
    <w:rsid w:val="00A66A58"/>
    <w:rsid w:val="00A71C4E"/>
    <w:rsid w:val="00A756ED"/>
    <w:rsid w:val="00A94132"/>
    <w:rsid w:val="00A95F55"/>
    <w:rsid w:val="00AB3202"/>
    <w:rsid w:val="00AB67FE"/>
    <w:rsid w:val="00AC2EA9"/>
    <w:rsid w:val="00AD17ED"/>
    <w:rsid w:val="00AD24AF"/>
    <w:rsid w:val="00AF409A"/>
    <w:rsid w:val="00AF58F2"/>
    <w:rsid w:val="00AF67E5"/>
    <w:rsid w:val="00AF68F4"/>
    <w:rsid w:val="00B03614"/>
    <w:rsid w:val="00B03745"/>
    <w:rsid w:val="00B06F09"/>
    <w:rsid w:val="00B244F4"/>
    <w:rsid w:val="00B4596C"/>
    <w:rsid w:val="00B674AE"/>
    <w:rsid w:val="00B7167F"/>
    <w:rsid w:val="00B739CC"/>
    <w:rsid w:val="00B753FC"/>
    <w:rsid w:val="00B838AD"/>
    <w:rsid w:val="00B86DAC"/>
    <w:rsid w:val="00B92ACA"/>
    <w:rsid w:val="00B977EE"/>
    <w:rsid w:val="00BA1C6F"/>
    <w:rsid w:val="00BA4F21"/>
    <w:rsid w:val="00BB2226"/>
    <w:rsid w:val="00BB3A74"/>
    <w:rsid w:val="00BB4010"/>
    <w:rsid w:val="00BC19E5"/>
    <w:rsid w:val="00BC41E6"/>
    <w:rsid w:val="00BD6BBA"/>
    <w:rsid w:val="00BE41BF"/>
    <w:rsid w:val="00C04EA5"/>
    <w:rsid w:val="00C11DB2"/>
    <w:rsid w:val="00C1623C"/>
    <w:rsid w:val="00C21047"/>
    <w:rsid w:val="00C22F5B"/>
    <w:rsid w:val="00C36414"/>
    <w:rsid w:val="00C55F87"/>
    <w:rsid w:val="00C60B82"/>
    <w:rsid w:val="00C6307E"/>
    <w:rsid w:val="00C64BB5"/>
    <w:rsid w:val="00C738A0"/>
    <w:rsid w:val="00C7670D"/>
    <w:rsid w:val="00C84C32"/>
    <w:rsid w:val="00C87BEE"/>
    <w:rsid w:val="00C950FD"/>
    <w:rsid w:val="00CA1D78"/>
    <w:rsid w:val="00CA3B5C"/>
    <w:rsid w:val="00CB182B"/>
    <w:rsid w:val="00CB487D"/>
    <w:rsid w:val="00CB4D86"/>
    <w:rsid w:val="00CC4B2A"/>
    <w:rsid w:val="00CC5D8B"/>
    <w:rsid w:val="00CC6057"/>
    <w:rsid w:val="00CC78D5"/>
    <w:rsid w:val="00CC7DF0"/>
    <w:rsid w:val="00CD03E6"/>
    <w:rsid w:val="00CD7BFA"/>
    <w:rsid w:val="00CE0149"/>
    <w:rsid w:val="00CF2B38"/>
    <w:rsid w:val="00CF2E33"/>
    <w:rsid w:val="00CF5453"/>
    <w:rsid w:val="00D02A82"/>
    <w:rsid w:val="00D061D9"/>
    <w:rsid w:val="00D133F5"/>
    <w:rsid w:val="00D1418C"/>
    <w:rsid w:val="00D143C7"/>
    <w:rsid w:val="00D145EB"/>
    <w:rsid w:val="00D2108F"/>
    <w:rsid w:val="00D24B89"/>
    <w:rsid w:val="00D25183"/>
    <w:rsid w:val="00D25771"/>
    <w:rsid w:val="00D265FB"/>
    <w:rsid w:val="00D57991"/>
    <w:rsid w:val="00D601ED"/>
    <w:rsid w:val="00D65E51"/>
    <w:rsid w:val="00D74C66"/>
    <w:rsid w:val="00D90FE0"/>
    <w:rsid w:val="00DA4CC2"/>
    <w:rsid w:val="00DA724B"/>
    <w:rsid w:val="00DB2BDC"/>
    <w:rsid w:val="00DD2532"/>
    <w:rsid w:val="00E27129"/>
    <w:rsid w:val="00E34CD3"/>
    <w:rsid w:val="00E409E1"/>
    <w:rsid w:val="00E414F4"/>
    <w:rsid w:val="00E517D3"/>
    <w:rsid w:val="00E55158"/>
    <w:rsid w:val="00E5699F"/>
    <w:rsid w:val="00E6230C"/>
    <w:rsid w:val="00E62C93"/>
    <w:rsid w:val="00E6363B"/>
    <w:rsid w:val="00E676BD"/>
    <w:rsid w:val="00E7325A"/>
    <w:rsid w:val="00E77571"/>
    <w:rsid w:val="00E776A1"/>
    <w:rsid w:val="00E848CF"/>
    <w:rsid w:val="00E853FC"/>
    <w:rsid w:val="00E95F98"/>
    <w:rsid w:val="00EA1DFF"/>
    <w:rsid w:val="00EA33F7"/>
    <w:rsid w:val="00EA41D8"/>
    <w:rsid w:val="00EA593F"/>
    <w:rsid w:val="00EA6FA0"/>
    <w:rsid w:val="00EA7F5E"/>
    <w:rsid w:val="00EB19CC"/>
    <w:rsid w:val="00EC4B06"/>
    <w:rsid w:val="00EC525A"/>
    <w:rsid w:val="00EC6911"/>
    <w:rsid w:val="00EC6F56"/>
    <w:rsid w:val="00ED4988"/>
    <w:rsid w:val="00EE2039"/>
    <w:rsid w:val="00EF30B9"/>
    <w:rsid w:val="00F063FD"/>
    <w:rsid w:val="00F12545"/>
    <w:rsid w:val="00F23BEF"/>
    <w:rsid w:val="00F24EB9"/>
    <w:rsid w:val="00F353A8"/>
    <w:rsid w:val="00F541A6"/>
    <w:rsid w:val="00F54592"/>
    <w:rsid w:val="00F625A0"/>
    <w:rsid w:val="00F63E86"/>
    <w:rsid w:val="00F6675A"/>
    <w:rsid w:val="00F75A06"/>
    <w:rsid w:val="00F84E16"/>
    <w:rsid w:val="00F862C3"/>
    <w:rsid w:val="00F870A5"/>
    <w:rsid w:val="00F95F91"/>
    <w:rsid w:val="00F96BDD"/>
    <w:rsid w:val="00F970EC"/>
    <w:rsid w:val="00FA71E1"/>
    <w:rsid w:val="00FA7C90"/>
    <w:rsid w:val="00FB6197"/>
    <w:rsid w:val="00FC18AE"/>
    <w:rsid w:val="00FC2984"/>
    <w:rsid w:val="00FD019B"/>
    <w:rsid w:val="00FD21AC"/>
    <w:rsid w:val="00FD5E42"/>
    <w:rsid w:val="00FE5D72"/>
    <w:rsid w:val="00FF0CE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ru v:ext="edit" colors="silver,#ddd"/>
    </o:shapedefaults>
    <o:shapelayout v:ext="edit">
      <o:idmap v:ext="edit" data="1"/>
    </o:shapelayout>
  </w:shapeDefaults>
  <w:decimalSymbol w:val="."/>
  <w:listSeparator w:val=","/>
  <w14:docId w14:val="6F3D3E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1CF8"/>
    <w:rPr>
      <w:rFonts w:ascii="Century Gothic" w:hAnsi="Century Gothic"/>
    </w:rPr>
  </w:style>
  <w:style w:type="paragraph" w:styleId="Heading1">
    <w:name w:val="heading 1"/>
    <w:next w:val="Normal"/>
    <w:link w:val="Heading1Char"/>
    <w:qFormat/>
    <w:rsid w:val="00CC78D5"/>
    <w:pPr>
      <w:numPr>
        <w:numId w:val="2"/>
      </w:numPr>
      <w:autoSpaceDE w:val="0"/>
      <w:autoSpaceDN w:val="0"/>
      <w:adjustRightInd w:val="0"/>
      <w:spacing w:after="80"/>
      <w:outlineLvl w:val="0"/>
    </w:pPr>
    <w:rPr>
      <w:rFonts w:ascii="Century Gothic" w:hAnsi="Century Gothic" w:cs="Arial"/>
      <w:sz w:val="44"/>
      <w:szCs w:val="44"/>
    </w:rPr>
  </w:style>
  <w:style w:type="paragraph" w:styleId="Heading2">
    <w:name w:val="heading 2"/>
    <w:basedOn w:val="Normal"/>
    <w:next w:val="Normal"/>
    <w:qFormat/>
    <w:rsid w:val="002A1CF8"/>
    <w:pPr>
      <w:autoSpaceDE w:val="0"/>
      <w:autoSpaceDN w:val="0"/>
      <w:adjustRightInd w:val="0"/>
      <w:ind w:left="270" w:hanging="270"/>
      <w:outlineLvl w:val="1"/>
    </w:pPr>
    <w:rPr>
      <w:rFonts w:cs="Arial"/>
      <w:sz w:val="32"/>
      <w:szCs w:val="32"/>
    </w:rPr>
  </w:style>
  <w:style w:type="paragraph" w:styleId="Heading3">
    <w:name w:val="heading 3"/>
    <w:basedOn w:val="Normal"/>
    <w:next w:val="Normal"/>
    <w:qFormat/>
    <w:rsid w:val="002A1CF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Heading1Char">
    <w:name w:val="Heading 1 Char"/>
    <w:basedOn w:val="DefaultParagraphFont"/>
    <w:link w:val="Heading1"/>
    <w:rsid w:val="00CC78D5"/>
    <w:rPr>
      <w:rFonts w:ascii="Century Gothic" w:hAnsi="Century Gothic" w:cs="Arial"/>
      <w:sz w:val="44"/>
      <w:szCs w:val="44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character" w:styleId="Hyperlink">
    <w:name w:val="Hyperlink"/>
    <w:basedOn w:val="DefaultParagraphFont"/>
    <w:rsid w:val="008E23E5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734E86"/>
    <w:pPr>
      <w:tabs>
        <w:tab w:val="left" w:pos="720"/>
        <w:tab w:val="right" w:leader="dot" w:pos="8630"/>
      </w:tabs>
      <w:spacing w:before="360"/>
    </w:pPr>
    <w:rPr>
      <w:rFonts w:cs="Arial"/>
      <w:bCs/>
      <w:cap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semiHidden/>
    <w:rsid w:val="00766A5A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766A5A"/>
    <w:pPr>
      <w:ind w:left="240"/>
    </w:p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1"/>
      </w:numPr>
      <w:spacing w:after="240"/>
      <w:ind w:left="1152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  <w:style w:type="paragraph" w:styleId="ListParagraph">
    <w:name w:val="List Paragraph"/>
    <w:basedOn w:val="Normal"/>
    <w:uiPriority w:val="34"/>
    <w:qFormat/>
    <w:rsid w:val="00BB22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1CF8"/>
    <w:rPr>
      <w:rFonts w:ascii="Century Gothic" w:hAnsi="Century Gothic"/>
    </w:rPr>
  </w:style>
  <w:style w:type="paragraph" w:styleId="Heading1">
    <w:name w:val="heading 1"/>
    <w:next w:val="Normal"/>
    <w:link w:val="Heading1Char"/>
    <w:qFormat/>
    <w:rsid w:val="00CC78D5"/>
    <w:pPr>
      <w:numPr>
        <w:numId w:val="2"/>
      </w:numPr>
      <w:autoSpaceDE w:val="0"/>
      <w:autoSpaceDN w:val="0"/>
      <w:adjustRightInd w:val="0"/>
      <w:spacing w:after="80"/>
      <w:outlineLvl w:val="0"/>
    </w:pPr>
    <w:rPr>
      <w:rFonts w:ascii="Century Gothic" w:hAnsi="Century Gothic" w:cs="Arial"/>
      <w:sz w:val="44"/>
      <w:szCs w:val="44"/>
    </w:rPr>
  </w:style>
  <w:style w:type="paragraph" w:styleId="Heading2">
    <w:name w:val="heading 2"/>
    <w:basedOn w:val="Normal"/>
    <w:next w:val="Normal"/>
    <w:qFormat/>
    <w:rsid w:val="002A1CF8"/>
    <w:pPr>
      <w:autoSpaceDE w:val="0"/>
      <w:autoSpaceDN w:val="0"/>
      <w:adjustRightInd w:val="0"/>
      <w:ind w:left="270" w:hanging="270"/>
      <w:outlineLvl w:val="1"/>
    </w:pPr>
    <w:rPr>
      <w:rFonts w:cs="Arial"/>
      <w:sz w:val="32"/>
      <w:szCs w:val="32"/>
    </w:rPr>
  </w:style>
  <w:style w:type="paragraph" w:styleId="Heading3">
    <w:name w:val="heading 3"/>
    <w:basedOn w:val="Normal"/>
    <w:next w:val="Normal"/>
    <w:qFormat/>
    <w:rsid w:val="002A1CF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Heading1Char">
    <w:name w:val="Heading 1 Char"/>
    <w:basedOn w:val="DefaultParagraphFont"/>
    <w:link w:val="Heading1"/>
    <w:rsid w:val="00CC78D5"/>
    <w:rPr>
      <w:rFonts w:ascii="Century Gothic" w:hAnsi="Century Gothic" w:cs="Arial"/>
      <w:sz w:val="44"/>
      <w:szCs w:val="44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character" w:styleId="Hyperlink">
    <w:name w:val="Hyperlink"/>
    <w:basedOn w:val="DefaultParagraphFont"/>
    <w:rsid w:val="008E23E5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734E86"/>
    <w:pPr>
      <w:tabs>
        <w:tab w:val="left" w:pos="720"/>
        <w:tab w:val="right" w:leader="dot" w:pos="8630"/>
      </w:tabs>
      <w:spacing w:before="360"/>
    </w:pPr>
    <w:rPr>
      <w:rFonts w:cs="Arial"/>
      <w:bCs/>
      <w:cap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semiHidden/>
    <w:rsid w:val="00766A5A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766A5A"/>
    <w:pPr>
      <w:ind w:left="240"/>
    </w:p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1"/>
      </w:numPr>
      <w:spacing w:after="240"/>
      <w:ind w:left="1152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  <w:style w:type="paragraph" w:styleId="ListParagraph">
    <w:name w:val="List Paragraph"/>
    <w:basedOn w:val="Normal"/>
    <w:uiPriority w:val="34"/>
    <w:qFormat/>
    <w:rsid w:val="00BB2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lask.pocoo.org/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Jefferson-Henrique/GetOldTweets-python" TargetMode="External"/><Relationship Id="rId10" Type="http://schemas.openxmlformats.org/officeDocument/2006/relationships/hyperlink" Target="http://docs.tweepy.org/en/v3.5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lz:3x9qb2zx0g3d7_mqr6sjwwbw0000gn:T:TM060891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082F6046-36B6-1340-A528-213FEDE50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TM06089165</Template>
  <TotalTime>3913</TotalTime>
  <Pages>12</Pages>
  <Words>1923</Words>
  <Characters>10963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Tataryn</dc:creator>
  <cp:keywords/>
  <dc:description/>
  <cp:lastModifiedBy>Taras Tataryn</cp:lastModifiedBy>
  <cp:revision>278</cp:revision>
  <cp:lastPrinted>2003-09-25T20:33:00Z</cp:lastPrinted>
  <dcterms:created xsi:type="dcterms:W3CDTF">2018-02-06T19:23:00Z</dcterms:created>
  <dcterms:modified xsi:type="dcterms:W3CDTF">2018-02-23T00:02:00Z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TC060891651033</vt:lpwstr>
  </property>
</Properties>
</file>